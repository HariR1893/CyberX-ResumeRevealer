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0BB82" w14:textId="58C19692" w:rsidR="002F6443" w:rsidRPr="00BC6D6C" w:rsidRDefault="00403B3C" w:rsidP="00F13AF0">
      <w:pPr>
        <w:pStyle w:val="EnterYourName"/>
        <w:jc w:val="center"/>
        <w:rPr>
          <w:rFonts w:cstheme="minorHAnsi"/>
          <w:b/>
          <w:noProof/>
        </w:rPr>
      </w:pPr>
      <w:r>
        <w:rPr>
          <w:rFonts w:cstheme="minorHAnsi"/>
          <w:b/>
          <w:noProof/>
          <w:sz w:val="36"/>
          <w:szCs w:val="36"/>
        </w:rPr>
        <w:t>Tanuja Namburi</w:t>
      </w:r>
    </w:p>
    <w:p w14:paraId="5E165B11" w14:textId="5E8C0787" w:rsidR="00966F4E" w:rsidRDefault="0033388B" w:rsidP="00966F4E">
      <w:pPr>
        <w:pStyle w:val="EnterYourName"/>
        <w:jc w:val="left"/>
        <w:rPr>
          <w:rFonts w:cstheme="minorHAnsi"/>
          <w:noProof/>
          <w:sz w:val="24"/>
          <w:szCs w:val="24"/>
        </w:rPr>
      </w:pPr>
      <w:r w:rsidRPr="00A5649C">
        <w:rPr>
          <w:b/>
          <w:noProof/>
          <w:sz w:val="32"/>
          <w:szCs w:val="32"/>
        </w:rPr>
        <w:tab/>
      </w:r>
      <w:r w:rsidRPr="00A5649C">
        <w:rPr>
          <w:b/>
          <w:noProof/>
          <w:sz w:val="32"/>
          <w:szCs w:val="32"/>
        </w:rPr>
        <w:tab/>
      </w:r>
      <w:r w:rsidR="003C5C0A">
        <w:rPr>
          <w:b/>
          <w:noProof/>
          <w:sz w:val="32"/>
          <w:szCs w:val="32"/>
        </w:rPr>
        <w:tab/>
      </w:r>
      <w:r w:rsidR="00C81465">
        <w:rPr>
          <w:rFonts w:cstheme="minorHAnsi"/>
          <w:noProof/>
          <w:sz w:val="24"/>
          <w:szCs w:val="24"/>
        </w:rPr>
        <w:t>Austin,TX</w:t>
      </w:r>
      <w:r w:rsidRPr="00BC6D6C">
        <w:rPr>
          <w:rFonts w:cstheme="minorHAnsi"/>
          <w:noProof/>
          <w:sz w:val="24"/>
          <w:szCs w:val="24"/>
        </w:rPr>
        <w:t>|</w:t>
      </w:r>
      <w:r w:rsidR="00403B3C">
        <w:rPr>
          <w:rFonts w:cstheme="minorHAnsi"/>
          <w:noProof/>
          <w:sz w:val="24"/>
          <w:szCs w:val="24"/>
        </w:rPr>
        <w:t>tanuja.namburi</w:t>
      </w:r>
      <w:r w:rsidRPr="00BC6D6C">
        <w:rPr>
          <w:rFonts w:cstheme="minorHAnsi"/>
          <w:noProof/>
          <w:sz w:val="24"/>
          <w:szCs w:val="24"/>
        </w:rPr>
        <w:t>@gmail.com|(</w:t>
      </w:r>
      <w:r w:rsidR="00403B3C">
        <w:rPr>
          <w:rFonts w:cstheme="minorHAnsi"/>
          <w:noProof/>
          <w:sz w:val="24"/>
          <w:szCs w:val="24"/>
        </w:rPr>
        <w:t>651</w:t>
      </w:r>
      <w:r w:rsidRPr="00BC6D6C">
        <w:rPr>
          <w:rFonts w:cstheme="minorHAnsi"/>
          <w:noProof/>
          <w:sz w:val="24"/>
          <w:szCs w:val="24"/>
        </w:rPr>
        <w:t>)-</w:t>
      </w:r>
      <w:r w:rsidR="00403B3C">
        <w:rPr>
          <w:rFonts w:cstheme="minorHAnsi"/>
          <w:noProof/>
          <w:sz w:val="24"/>
          <w:szCs w:val="24"/>
        </w:rPr>
        <w:t>208</w:t>
      </w:r>
      <w:r w:rsidRPr="00BC6D6C">
        <w:rPr>
          <w:rFonts w:cstheme="minorHAnsi"/>
          <w:noProof/>
          <w:sz w:val="24"/>
          <w:szCs w:val="24"/>
        </w:rPr>
        <w:t xml:space="preserve"> -</w:t>
      </w:r>
      <w:r w:rsidR="00403B3C">
        <w:rPr>
          <w:rFonts w:cstheme="minorHAnsi"/>
          <w:noProof/>
          <w:sz w:val="24"/>
          <w:szCs w:val="24"/>
        </w:rPr>
        <w:t>6966</w:t>
      </w:r>
      <w:r w:rsidRPr="00BC6D6C">
        <w:rPr>
          <w:rFonts w:cstheme="minorHAnsi"/>
          <w:noProof/>
          <w:sz w:val="24"/>
          <w:szCs w:val="24"/>
        </w:rPr>
        <w:t xml:space="preserve"> </w:t>
      </w:r>
    </w:p>
    <w:p w14:paraId="61F17C61" w14:textId="77777777" w:rsidR="00E61D4B" w:rsidRPr="00CA287A" w:rsidRDefault="00E61D4B" w:rsidP="00966F4E">
      <w:pPr>
        <w:pStyle w:val="EnterYourName"/>
        <w:jc w:val="left"/>
        <w:rPr>
          <w:rStyle w:val="ResumeBodyCharChar"/>
          <w:rFonts w:cs="Calibri"/>
          <w:b/>
          <w:sz w:val="16"/>
          <w:szCs w:val="28"/>
        </w:rPr>
      </w:pPr>
    </w:p>
    <w:p w14:paraId="01B64767" w14:textId="4F3FE999" w:rsidR="00966F4E" w:rsidRPr="00BC6D6C" w:rsidRDefault="00A5649C" w:rsidP="00966F4E">
      <w:pPr>
        <w:pStyle w:val="EnterYourName"/>
        <w:jc w:val="left"/>
        <w:rPr>
          <w:rStyle w:val="ResumeBodyCharChar"/>
          <w:rFonts w:ascii="Calibri" w:hAnsi="Calibri"/>
          <w:i/>
          <w:szCs w:val="20"/>
        </w:rPr>
      </w:pPr>
      <w:r w:rsidRPr="00BC6D6C">
        <w:rPr>
          <w:rStyle w:val="ResumeBodyCharChar"/>
          <w:rFonts w:cs="Calibri"/>
          <w:b/>
          <w:szCs w:val="28"/>
        </w:rPr>
        <w:t>Professional Summary</w:t>
      </w:r>
    </w:p>
    <w:p w14:paraId="48DDD9F6" w14:textId="77777777" w:rsidR="008832DD" w:rsidRPr="00CA287A" w:rsidRDefault="008832DD" w:rsidP="003C5C0A">
      <w:pPr>
        <w:pStyle w:val="ResumeBodyChar"/>
        <w:pBdr>
          <w:bottom w:val="single" w:sz="4" w:space="1" w:color="FFFFFF"/>
        </w:pBdr>
        <w:tabs>
          <w:tab w:val="left" w:pos="72"/>
        </w:tabs>
        <w:jc w:val="both"/>
        <w:rPr>
          <w:rStyle w:val="ResumeBodyCharChar"/>
          <w:rFonts w:asciiTheme="majorHAnsi" w:hAnsiTheme="majorHAnsi" w:cs="Calibri"/>
          <w:sz w:val="12"/>
        </w:rPr>
      </w:pPr>
    </w:p>
    <w:p w14:paraId="01FF9E45" w14:textId="523A5FC5" w:rsidR="00140611" w:rsidRPr="00545C33" w:rsidRDefault="00A5649C" w:rsidP="00AF61CC">
      <w:pPr>
        <w:pStyle w:val="ResumeBodyChar"/>
        <w:numPr>
          <w:ilvl w:val="0"/>
          <w:numId w:val="36"/>
        </w:numPr>
        <w:pBdr>
          <w:bottom w:val="single" w:sz="4" w:space="1" w:color="FFFFFF"/>
        </w:pBdr>
        <w:tabs>
          <w:tab w:val="left" w:pos="72"/>
        </w:tabs>
        <w:spacing w:line="240" w:lineRule="auto"/>
        <w:jc w:val="both"/>
        <w:rPr>
          <w:rStyle w:val="ResumeBodyCharChar"/>
          <w:rFonts w:asciiTheme="majorHAnsi" w:hAnsiTheme="majorHAnsi" w:cs="Calibri"/>
          <w:sz w:val="22"/>
          <w:szCs w:val="22"/>
        </w:rPr>
      </w:pPr>
      <w:r w:rsidRPr="00545C33">
        <w:rPr>
          <w:rStyle w:val="ResumeBodyCharChar"/>
          <w:rFonts w:asciiTheme="majorHAnsi" w:hAnsiTheme="majorHAnsi" w:cs="Calibri"/>
          <w:sz w:val="22"/>
          <w:szCs w:val="22"/>
        </w:rPr>
        <w:t xml:space="preserve">Around </w:t>
      </w:r>
      <w:r w:rsidR="00403B3C" w:rsidRPr="00545C33">
        <w:rPr>
          <w:rStyle w:val="ResumeBodyCharChar"/>
          <w:rFonts w:asciiTheme="majorHAnsi" w:hAnsiTheme="majorHAnsi" w:cs="Calibri"/>
          <w:sz w:val="22"/>
          <w:szCs w:val="22"/>
        </w:rPr>
        <w:t>8</w:t>
      </w:r>
      <w:r w:rsidRPr="00545C33">
        <w:rPr>
          <w:rStyle w:val="ResumeBodyCharChar"/>
          <w:rFonts w:asciiTheme="majorHAnsi" w:hAnsiTheme="majorHAnsi" w:cs="Calibri"/>
          <w:sz w:val="22"/>
          <w:szCs w:val="22"/>
        </w:rPr>
        <w:t xml:space="preserve"> years of </w:t>
      </w:r>
      <w:r w:rsidR="00332FB0" w:rsidRPr="00545C33">
        <w:rPr>
          <w:rStyle w:val="ResumeBodyCharChar"/>
          <w:rFonts w:asciiTheme="majorHAnsi" w:hAnsiTheme="majorHAnsi" w:cs="Calibri"/>
          <w:sz w:val="22"/>
          <w:szCs w:val="22"/>
        </w:rPr>
        <w:t>professional IT experience</w:t>
      </w:r>
      <w:r w:rsidR="00140611" w:rsidRPr="00545C33">
        <w:rPr>
          <w:rStyle w:val="ResumeBodyCharChar"/>
          <w:rFonts w:asciiTheme="majorHAnsi" w:hAnsiTheme="majorHAnsi" w:cs="Calibri"/>
          <w:sz w:val="22"/>
          <w:szCs w:val="22"/>
        </w:rPr>
        <w:t xml:space="preserve"> in</w:t>
      </w:r>
      <w:r w:rsidR="00140611" w:rsidRPr="00545C33">
        <w:rPr>
          <w:rFonts w:ascii="Helvetica" w:hAnsi="Helvetica"/>
          <w:sz w:val="22"/>
          <w:szCs w:val="22"/>
          <w:shd w:val="clear" w:color="auto" w:fill="FFFFFF"/>
        </w:rPr>
        <w:t xml:space="preserve"> </w:t>
      </w:r>
      <w:r w:rsidR="00140611" w:rsidRPr="00545C33">
        <w:rPr>
          <w:rStyle w:val="ResumeBodyCharChar"/>
          <w:rFonts w:asciiTheme="majorHAnsi" w:hAnsiTheme="majorHAnsi" w:cs="Calibri"/>
          <w:sz w:val="22"/>
          <w:szCs w:val="22"/>
        </w:rPr>
        <w:t xml:space="preserve">Data warehousing (ETL/ELT) technologies which includes requirements gathering, data analysis, design, development, system integration </w:t>
      </w:r>
      <w:r w:rsidR="00403B3C" w:rsidRPr="00545C33">
        <w:rPr>
          <w:rStyle w:val="ResumeBodyCharChar"/>
          <w:rFonts w:asciiTheme="majorHAnsi" w:hAnsiTheme="majorHAnsi" w:cs="Calibri"/>
          <w:sz w:val="22"/>
          <w:szCs w:val="22"/>
        </w:rPr>
        <w:t>testing, deployment,</w:t>
      </w:r>
      <w:r w:rsidR="00414E53" w:rsidRPr="00545C33">
        <w:rPr>
          <w:rStyle w:val="ResumeBodyCharChar"/>
          <w:rFonts w:asciiTheme="majorHAnsi" w:hAnsiTheme="majorHAnsi" w:cs="Calibri"/>
          <w:sz w:val="22"/>
          <w:szCs w:val="22"/>
        </w:rPr>
        <w:t xml:space="preserve"> </w:t>
      </w:r>
      <w:r w:rsidR="00140611" w:rsidRPr="00545C33">
        <w:rPr>
          <w:rStyle w:val="ResumeBodyCharChar"/>
          <w:rFonts w:asciiTheme="majorHAnsi" w:hAnsiTheme="majorHAnsi" w:cs="Calibri"/>
          <w:sz w:val="22"/>
          <w:szCs w:val="22"/>
        </w:rPr>
        <w:t>and documentation.</w:t>
      </w:r>
    </w:p>
    <w:p w14:paraId="5586D2F0" w14:textId="3FF34655" w:rsidR="008B6B1A" w:rsidRPr="00545C33" w:rsidRDefault="008B6B1A" w:rsidP="00AF61CC">
      <w:pPr>
        <w:pStyle w:val="ResumeBodyChar"/>
        <w:numPr>
          <w:ilvl w:val="0"/>
          <w:numId w:val="36"/>
        </w:numPr>
        <w:pBdr>
          <w:bottom w:val="single" w:sz="4" w:space="1" w:color="FFFFFF"/>
        </w:pBdr>
        <w:tabs>
          <w:tab w:val="left" w:pos="72"/>
        </w:tabs>
        <w:spacing w:line="240" w:lineRule="auto"/>
        <w:jc w:val="both"/>
        <w:rPr>
          <w:rStyle w:val="ResumeBodyCharChar"/>
          <w:rFonts w:asciiTheme="majorHAnsi" w:hAnsiTheme="majorHAnsi" w:cs="Calibri"/>
          <w:sz w:val="22"/>
          <w:szCs w:val="22"/>
        </w:rPr>
      </w:pPr>
      <w:r w:rsidRPr="00545C33">
        <w:rPr>
          <w:rStyle w:val="ResumeBodyCharChar"/>
          <w:rFonts w:asciiTheme="majorHAnsi" w:hAnsiTheme="majorHAnsi" w:cs="Calibri"/>
          <w:sz w:val="22"/>
          <w:szCs w:val="22"/>
        </w:rPr>
        <w:t xml:space="preserve">Experience </w:t>
      </w:r>
      <w:r w:rsidR="00CD5178" w:rsidRPr="00545C33">
        <w:rPr>
          <w:rStyle w:val="ResumeBodyCharChar"/>
          <w:rFonts w:asciiTheme="majorHAnsi" w:hAnsiTheme="majorHAnsi" w:cs="Calibri"/>
          <w:sz w:val="22"/>
          <w:szCs w:val="22"/>
        </w:rPr>
        <w:t xml:space="preserve">orchestrating </w:t>
      </w:r>
      <w:r w:rsidRPr="00545C33">
        <w:rPr>
          <w:rStyle w:val="ResumeBodyCharChar"/>
          <w:rFonts w:asciiTheme="majorHAnsi" w:hAnsiTheme="majorHAnsi" w:cs="Calibri"/>
          <w:sz w:val="22"/>
          <w:szCs w:val="22"/>
        </w:rPr>
        <w:t>ETL data pipelines using AWS Glue</w:t>
      </w:r>
      <w:r w:rsidR="00F04BD1" w:rsidRPr="00545C33">
        <w:rPr>
          <w:rStyle w:val="ResumeBodyCharChar"/>
          <w:rFonts w:asciiTheme="majorHAnsi" w:hAnsiTheme="majorHAnsi" w:cs="Calibri"/>
          <w:sz w:val="22"/>
          <w:szCs w:val="22"/>
        </w:rPr>
        <w:t xml:space="preserve"> services (Glue Job, Crawler, Data </w:t>
      </w:r>
      <w:r w:rsidR="004C284E" w:rsidRPr="00545C33">
        <w:rPr>
          <w:rStyle w:val="ResumeBodyCharChar"/>
          <w:rFonts w:asciiTheme="majorHAnsi" w:hAnsiTheme="majorHAnsi" w:cs="Calibri"/>
          <w:sz w:val="22"/>
          <w:szCs w:val="22"/>
        </w:rPr>
        <w:t>Catalog, Athena</w:t>
      </w:r>
      <w:r w:rsidR="00F04BD1" w:rsidRPr="00545C33">
        <w:rPr>
          <w:rStyle w:val="ResumeBodyCharChar"/>
          <w:rFonts w:asciiTheme="majorHAnsi" w:hAnsiTheme="majorHAnsi" w:cs="Calibri"/>
          <w:sz w:val="22"/>
          <w:szCs w:val="22"/>
        </w:rPr>
        <w:t>)</w:t>
      </w:r>
      <w:r w:rsidRPr="00545C33">
        <w:rPr>
          <w:rStyle w:val="ResumeBodyCharChar"/>
          <w:rFonts w:asciiTheme="majorHAnsi" w:hAnsiTheme="majorHAnsi" w:cs="Calibri"/>
          <w:sz w:val="22"/>
          <w:szCs w:val="22"/>
        </w:rPr>
        <w:t>, Lambdas, SNS</w:t>
      </w:r>
      <w:r w:rsidR="009F089F" w:rsidRPr="00545C33">
        <w:rPr>
          <w:rStyle w:val="ResumeBodyCharChar"/>
          <w:rFonts w:asciiTheme="majorHAnsi" w:hAnsiTheme="majorHAnsi" w:cs="Calibri"/>
          <w:sz w:val="22"/>
          <w:szCs w:val="22"/>
        </w:rPr>
        <w:t xml:space="preserve"> and Event Bridge</w:t>
      </w:r>
      <w:r w:rsidR="00C765A7" w:rsidRPr="00545C33">
        <w:rPr>
          <w:rStyle w:val="ResumeBodyCharChar"/>
          <w:rFonts w:asciiTheme="majorHAnsi" w:hAnsiTheme="majorHAnsi" w:cs="Calibri"/>
          <w:sz w:val="22"/>
          <w:szCs w:val="22"/>
        </w:rPr>
        <w:t xml:space="preserve"> and building Datamart in Snowflake for Analytics.</w:t>
      </w:r>
    </w:p>
    <w:p w14:paraId="0A29E68D" w14:textId="004D4211" w:rsidR="00472587" w:rsidRDefault="008D4812" w:rsidP="00AF61CC">
      <w:pPr>
        <w:pStyle w:val="ResumeBodyChar"/>
        <w:numPr>
          <w:ilvl w:val="0"/>
          <w:numId w:val="36"/>
        </w:numPr>
        <w:pBdr>
          <w:bottom w:val="single" w:sz="4" w:space="1" w:color="FFFFFF"/>
        </w:pBdr>
        <w:tabs>
          <w:tab w:val="left" w:pos="72"/>
        </w:tabs>
        <w:spacing w:line="240" w:lineRule="auto"/>
        <w:jc w:val="both"/>
        <w:rPr>
          <w:rStyle w:val="ResumeBodyCharChar"/>
          <w:rFonts w:asciiTheme="majorHAnsi" w:hAnsiTheme="majorHAnsi" w:cs="Calibri"/>
          <w:sz w:val="22"/>
          <w:szCs w:val="22"/>
        </w:rPr>
      </w:pPr>
      <w:r w:rsidRPr="00545C33">
        <w:rPr>
          <w:rStyle w:val="ResumeBodyCharChar"/>
          <w:rFonts w:asciiTheme="majorHAnsi" w:hAnsiTheme="majorHAnsi" w:cs="Calibri"/>
          <w:sz w:val="22"/>
          <w:szCs w:val="22"/>
        </w:rPr>
        <w:t xml:space="preserve">Experience </w:t>
      </w:r>
      <w:r w:rsidR="004F529C" w:rsidRPr="00545C33">
        <w:rPr>
          <w:rStyle w:val="ResumeBodyCharChar"/>
          <w:rFonts w:asciiTheme="majorHAnsi" w:hAnsiTheme="majorHAnsi" w:cs="Calibri"/>
          <w:sz w:val="22"/>
          <w:szCs w:val="22"/>
        </w:rPr>
        <w:t>deploying</w:t>
      </w:r>
      <w:r w:rsidRPr="00545C33">
        <w:rPr>
          <w:rStyle w:val="ResumeBodyCharChar"/>
          <w:rFonts w:asciiTheme="majorHAnsi" w:hAnsiTheme="majorHAnsi" w:cs="Calibri"/>
          <w:sz w:val="22"/>
          <w:szCs w:val="22"/>
        </w:rPr>
        <w:t xml:space="preserve"> AWS Infrastructure </w:t>
      </w:r>
      <w:r w:rsidR="00F43227" w:rsidRPr="00545C33">
        <w:rPr>
          <w:rStyle w:val="ResumeBodyCharChar"/>
          <w:rFonts w:asciiTheme="majorHAnsi" w:hAnsiTheme="majorHAnsi" w:cs="Calibri"/>
          <w:sz w:val="22"/>
          <w:szCs w:val="22"/>
        </w:rPr>
        <w:t xml:space="preserve">through CI/CD pipelines </w:t>
      </w:r>
      <w:r w:rsidR="001D34B0" w:rsidRPr="00545C33">
        <w:rPr>
          <w:rStyle w:val="ResumeBodyCharChar"/>
          <w:rFonts w:asciiTheme="majorHAnsi" w:hAnsiTheme="majorHAnsi" w:cs="Calibri"/>
          <w:sz w:val="22"/>
          <w:szCs w:val="22"/>
        </w:rPr>
        <w:t>using AWS CDK</w:t>
      </w:r>
      <w:r w:rsidR="008E4459" w:rsidRPr="00545C33">
        <w:rPr>
          <w:rStyle w:val="ResumeBodyCharChar"/>
          <w:rFonts w:asciiTheme="majorHAnsi" w:hAnsiTheme="majorHAnsi" w:cs="Calibri"/>
          <w:sz w:val="22"/>
          <w:szCs w:val="22"/>
        </w:rPr>
        <w:t xml:space="preserve"> written in Python</w:t>
      </w:r>
      <w:r w:rsidR="001D34B0" w:rsidRPr="00545C33">
        <w:rPr>
          <w:rStyle w:val="ResumeBodyCharChar"/>
          <w:rFonts w:asciiTheme="majorHAnsi" w:hAnsiTheme="majorHAnsi" w:cs="Calibri"/>
          <w:sz w:val="22"/>
          <w:szCs w:val="22"/>
        </w:rPr>
        <w:t>, Jenkins and Bitbucket</w:t>
      </w:r>
      <w:r w:rsidR="00292822">
        <w:rPr>
          <w:rStyle w:val="ResumeBodyCharChar"/>
          <w:rFonts w:asciiTheme="majorHAnsi" w:hAnsiTheme="majorHAnsi" w:cs="Calibri"/>
          <w:sz w:val="22"/>
          <w:szCs w:val="22"/>
        </w:rPr>
        <w:t>.</w:t>
      </w:r>
    </w:p>
    <w:p w14:paraId="1203E8FA" w14:textId="785FD780" w:rsidR="00EA2A6E" w:rsidRPr="00545C33" w:rsidRDefault="00EA2A6E" w:rsidP="00AF61CC">
      <w:pPr>
        <w:pStyle w:val="ResumeBodyChar"/>
        <w:numPr>
          <w:ilvl w:val="0"/>
          <w:numId w:val="36"/>
        </w:numPr>
        <w:pBdr>
          <w:bottom w:val="single" w:sz="4" w:space="1" w:color="FFFFFF"/>
        </w:pBdr>
        <w:tabs>
          <w:tab w:val="left" w:pos="72"/>
        </w:tabs>
        <w:spacing w:line="240" w:lineRule="auto"/>
        <w:jc w:val="both"/>
        <w:rPr>
          <w:rStyle w:val="ResumeBodyCharChar"/>
          <w:rFonts w:asciiTheme="majorHAnsi" w:hAnsiTheme="majorHAnsi" w:cs="Calibri"/>
          <w:sz w:val="22"/>
          <w:szCs w:val="22"/>
        </w:rPr>
      </w:pPr>
      <w:r>
        <w:rPr>
          <w:rStyle w:val="ResumeBodyCharChar"/>
          <w:rFonts w:asciiTheme="majorHAnsi" w:hAnsiTheme="majorHAnsi" w:cs="Calibri"/>
          <w:sz w:val="22"/>
          <w:szCs w:val="22"/>
        </w:rPr>
        <w:t>Experience developing data pipelines using PySpark data frames and SQL.</w:t>
      </w:r>
    </w:p>
    <w:p w14:paraId="74B68410" w14:textId="5E507B92" w:rsidR="00EC1B07" w:rsidRPr="00545C33" w:rsidRDefault="00EC1B07" w:rsidP="00AF61CC">
      <w:pPr>
        <w:pStyle w:val="ResumeBodyChar"/>
        <w:numPr>
          <w:ilvl w:val="0"/>
          <w:numId w:val="36"/>
        </w:numPr>
        <w:pBdr>
          <w:bottom w:val="single" w:sz="4" w:space="1" w:color="FFFFFF"/>
        </w:pBdr>
        <w:tabs>
          <w:tab w:val="left" w:pos="72"/>
        </w:tabs>
        <w:spacing w:line="240" w:lineRule="auto"/>
        <w:jc w:val="both"/>
        <w:rPr>
          <w:rStyle w:val="ResumeBodyCharChar"/>
          <w:rFonts w:asciiTheme="majorHAnsi" w:hAnsiTheme="majorHAnsi" w:cs="Calibri"/>
          <w:sz w:val="22"/>
          <w:szCs w:val="22"/>
        </w:rPr>
      </w:pPr>
      <w:r w:rsidRPr="00545C33">
        <w:rPr>
          <w:rStyle w:val="ResumeBodyCharChar"/>
          <w:rFonts w:asciiTheme="majorHAnsi" w:hAnsiTheme="majorHAnsi" w:cs="Calibri"/>
          <w:sz w:val="22"/>
          <w:szCs w:val="22"/>
        </w:rPr>
        <w:t xml:space="preserve">Experience in creating ETL data pipelines using </w:t>
      </w:r>
      <w:r w:rsidRPr="00545C33">
        <w:rPr>
          <w:rStyle w:val="ResumeBodyCharChar"/>
          <w:rFonts w:asciiTheme="majorHAnsi" w:hAnsiTheme="majorHAnsi" w:cs="Calibri"/>
          <w:bCs/>
          <w:sz w:val="22"/>
          <w:szCs w:val="22"/>
        </w:rPr>
        <w:t>Informatica PowerCenter for data movement from various sources into Datamart hosted on Oracle</w:t>
      </w:r>
      <w:r w:rsidRPr="00545C33">
        <w:rPr>
          <w:rStyle w:val="ResumeBodyCharChar"/>
          <w:rFonts w:asciiTheme="majorHAnsi" w:hAnsiTheme="majorHAnsi" w:cs="Calibri"/>
          <w:sz w:val="22"/>
          <w:szCs w:val="22"/>
        </w:rPr>
        <w:t>.</w:t>
      </w:r>
    </w:p>
    <w:p w14:paraId="6F1B5A8B" w14:textId="74DAF7AC" w:rsidR="00B820F9" w:rsidRPr="00545C33" w:rsidRDefault="00B820F9" w:rsidP="00AF61CC">
      <w:pPr>
        <w:pStyle w:val="ResumeBodyChar"/>
        <w:numPr>
          <w:ilvl w:val="0"/>
          <w:numId w:val="36"/>
        </w:numPr>
        <w:pBdr>
          <w:bottom w:val="single" w:sz="4" w:space="1" w:color="FFFFFF"/>
        </w:pBdr>
        <w:tabs>
          <w:tab w:val="left" w:pos="72"/>
        </w:tabs>
        <w:spacing w:line="240" w:lineRule="auto"/>
        <w:jc w:val="both"/>
        <w:rPr>
          <w:rStyle w:val="ResumeBodyCharChar"/>
          <w:rFonts w:asciiTheme="majorHAnsi" w:hAnsiTheme="majorHAnsi" w:cs="Calibri"/>
          <w:sz w:val="22"/>
          <w:szCs w:val="22"/>
        </w:rPr>
      </w:pPr>
      <w:r w:rsidRPr="00545C33">
        <w:rPr>
          <w:rStyle w:val="ResumeBodyCharChar"/>
          <w:rFonts w:asciiTheme="majorHAnsi" w:hAnsiTheme="majorHAnsi" w:cs="Calibri"/>
          <w:sz w:val="22"/>
          <w:szCs w:val="22"/>
        </w:rPr>
        <w:t>Proficient in writing complex queries</w:t>
      </w:r>
      <w:r w:rsidR="00F46B40" w:rsidRPr="00545C33">
        <w:rPr>
          <w:rStyle w:val="ResumeBodyCharChar"/>
          <w:rFonts w:asciiTheme="majorHAnsi" w:hAnsiTheme="majorHAnsi" w:cs="Calibri"/>
          <w:sz w:val="22"/>
          <w:szCs w:val="22"/>
        </w:rPr>
        <w:t xml:space="preserve">/Stored Procedures </w:t>
      </w:r>
      <w:r w:rsidR="00EC1B07" w:rsidRPr="00545C33">
        <w:rPr>
          <w:rStyle w:val="ResumeBodyCharChar"/>
          <w:rFonts w:asciiTheme="majorHAnsi" w:hAnsiTheme="majorHAnsi" w:cs="Calibri"/>
          <w:sz w:val="22"/>
          <w:szCs w:val="22"/>
        </w:rPr>
        <w:t>for ETL/ELT</w:t>
      </w:r>
      <w:r w:rsidR="005D5170" w:rsidRPr="00545C33">
        <w:rPr>
          <w:rStyle w:val="ResumeBodyCharChar"/>
          <w:rFonts w:asciiTheme="majorHAnsi" w:hAnsiTheme="majorHAnsi" w:cs="Calibri"/>
          <w:sz w:val="22"/>
          <w:szCs w:val="22"/>
        </w:rPr>
        <w:t>.</w:t>
      </w:r>
    </w:p>
    <w:p w14:paraId="2E3188EC" w14:textId="0E741D40" w:rsidR="00A5649C" w:rsidRPr="003C5C0A" w:rsidRDefault="00815853" w:rsidP="00AF61CC">
      <w:pPr>
        <w:pStyle w:val="ResumeBodyChar"/>
        <w:numPr>
          <w:ilvl w:val="0"/>
          <w:numId w:val="36"/>
        </w:numPr>
        <w:pBdr>
          <w:bottom w:val="single" w:sz="4" w:space="1" w:color="FFFFFF"/>
        </w:pBdr>
        <w:tabs>
          <w:tab w:val="left" w:pos="72"/>
        </w:tabs>
        <w:spacing w:line="240" w:lineRule="auto"/>
        <w:jc w:val="both"/>
        <w:rPr>
          <w:rStyle w:val="ResumeBodyCharChar"/>
          <w:rFonts w:asciiTheme="majorHAnsi" w:hAnsiTheme="majorHAnsi" w:cs="Calibri"/>
          <w:sz w:val="22"/>
          <w:szCs w:val="22"/>
        </w:rPr>
      </w:pPr>
      <w:r w:rsidRPr="00545C33">
        <w:rPr>
          <w:rStyle w:val="ResumeBodyCharChar"/>
          <w:rFonts w:asciiTheme="majorHAnsi" w:hAnsiTheme="majorHAnsi" w:cs="Calibri"/>
          <w:sz w:val="22"/>
          <w:szCs w:val="22"/>
        </w:rPr>
        <w:t>Worked in Agile model</w:t>
      </w:r>
      <w:r w:rsidR="00DE0644" w:rsidRPr="00545C33">
        <w:rPr>
          <w:rStyle w:val="ResumeBodyCharChar"/>
          <w:rFonts w:asciiTheme="majorHAnsi" w:hAnsiTheme="majorHAnsi" w:cs="Calibri"/>
          <w:sz w:val="22"/>
          <w:szCs w:val="22"/>
        </w:rPr>
        <w:t>, p</w:t>
      </w:r>
      <w:r w:rsidR="00BE3D62" w:rsidRPr="00545C33">
        <w:rPr>
          <w:rStyle w:val="ResumeBodyCharChar"/>
          <w:rFonts w:asciiTheme="majorHAnsi" w:hAnsiTheme="majorHAnsi" w:cs="Calibri"/>
          <w:sz w:val="22"/>
          <w:szCs w:val="22"/>
        </w:rPr>
        <w:t>erformed code reviews, conducting knowledge sharing sessions</w:t>
      </w:r>
      <w:r w:rsidR="00EE5DA3" w:rsidRPr="00545C33">
        <w:rPr>
          <w:rStyle w:val="ResumeBodyCharChar"/>
          <w:rFonts w:asciiTheme="majorHAnsi" w:hAnsiTheme="majorHAnsi" w:cs="Calibri"/>
          <w:sz w:val="22"/>
          <w:szCs w:val="22"/>
        </w:rPr>
        <w:t xml:space="preserve"> </w:t>
      </w:r>
      <w:r w:rsidR="00DE0644" w:rsidRPr="00545C33">
        <w:rPr>
          <w:rStyle w:val="ResumeBodyCharChar"/>
          <w:rFonts w:asciiTheme="majorHAnsi" w:hAnsiTheme="majorHAnsi" w:cs="Calibri"/>
          <w:sz w:val="22"/>
          <w:szCs w:val="22"/>
        </w:rPr>
        <w:t>with</w:t>
      </w:r>
      <w:r w:rsidR="00BE3D62" w:rsidRPr="00545C33">
        <w:rPr>
          <w:rStyle w:val="ResumeBodyCharChar"/>
          <w:rFonts w:asciiTheme="majorHAnsi" w:hAnsiTheme="majorHAnsi" w:cs="Calibri"/>
          <w:sz w:val="22"/>
          <w:szCs w:val="22"/>
        </w:rPr>
        <w:t xml:space="preserve"> </w:t>
      </w:r>
      <w:r w:rsidR="00EE5DA3" w:rsidRPr="00545C33">
        <w:rPr>
          <w:rStyle w:val="ResumeBodyCharChar"/>
          <w:rFonts w:asciiTheme="majorHAnsi" w:hAnsiTheme="majorHAnsi" w:cs="Calibri"/>
          <w:sz w:val="22"/>
          <w:szCs w:val="22"/>
        </w:rPr>
        <w:t>o</w:t>
      </w:r>
      <w:r w:rsidR="00BE3D62" w:rsidRPr="00545C33">
        <w:rPr>
          <w:rStyle w:val="ResumeBodyCharChar"/>
          <w:rFonts w:asciiTheme="majorHAnsi" w:hAnsiTheme="majorHAnsi" w:cs="Calibri"/>
          <w:sz w:val="22"/>
          <w:szCs w:val="22"/>
        </w:rPr>
        <w:t>ther ETL developers on team</w:t>
      </w:r>
      <w:r w:rsidR="00DE0644" w:rsidRPr="00545C33">
        <w:rPr>
          <w:rStyle w:val="ResumeBodyCharChar"/>
          <w:rFonts w:asciiTheme="majorHAnsi" w:hAnsiTheme="majorHAnsi" w:cs="Calibri"/>
          <w:sz w:val="22"/>
          <w:szCs w:val="22"/>
        </w:rPr>
        <w:t>.</w:t>
      </w:r>
    </w:p>
    <w:p w14:paraId="2BD8538C" w14:textId="5F259BF3" w:rsidR="00D64D76" w:rsidRDefault="0026482D" w:rsidP="00966F4E">
      <w:pPr>
        <w:pStyle w:val="EnterYourName"/>
        <w:jc w:val="left"/>
        <w:rPr>
          <w:rStyle w:val="ResumeBodyCharChar"/>
          <w:rFonts w:cs="Calibri"/>
          <w:b/>
          <w:sz w:val="32"/>
          <w:szCs w:val="32"/>
        </w:rPr>
      </w:pPr>
      <w:r>
        <w:rPr>
          <w:rStyle w:val="ResumeBodyCharChar"/>
          <w:rFonts w:cs="Calibri"/>
          <w:b/>
          <w:sz w:val="32"/>
          <w:szCs w:val="32"/>
        </w:rPr>
        <w:t>Skills</w:t>
      </w:r>
    </w:p>
    <w:p w14:paraId="7161C47A" w14:textId="77777777" w:rsidR="00966F4E" w:rsidRPr="00056506" w:rsidRDefault="00966F4E" w:rsidP="00966F4E">
      <w:pPr>
        <w:pStyle w:val="ResumeSkillSet"/>
        <w:rPr>
          <w:sz w:val="10"/>
          <w:szCs w:val="22"/>
        </w:rPr>
      </w:pPr>
    </w:p>
    <w:p w14:paraId="128BF788" w14:textId="77777777" w:rsidR="00736C07" w:rsidRPr="00056506" w:rsidRDefault="00736C07" w:rsidP="004A3ACE">
      <w:pPr>
        <w:pStyle w:val="ListParagraph"/>
        <w:numPr>
          <w:ilvl w:val="0"/>
          <w:numId w:val="41"/>
        </w:numPr>
        <w:autoSpaceDE w:val="0"/>
        <w:autoSpaceDN w:val="0"/>
        <w:adjustRightInd w:val="0"/>
        <w:spacing w:after="0"/>
        <w:rPr>
          <w:rFonts w:asciiTheme="majorHAnsi" w:hAnsiTheme="majorHAnsi" w:cs="OpenSans-Regular"/>
          <w:color w:val="212529"/>
          <w:sz w:val="22"/>
          <w:szCs w:val="22"/>
        </w:rPr>
      </w:pPr>
      <w:r w:rsidRPr="00056506">
        <w:rPr>
          <w:rFonts w:asciiTheme="majorHAnsi" w:hAnsiTheme="majorHAnsi" w:cs="OpenSans-Regular"/>
          <w:color w:val="212529"/>
          <w:sz w:val="22"/>
          <w:szCs w:val="22"/>
        </w:rPr>
        <w:t>Framework: PySpark SQL and Data frames</w:t>
      </w:r>
    </w:p>
    <w:p w14:paraId="261779C5" w14:textId="7447C4D0" w:rsidR="00736C07" w:rsidRPr="00056506" w:rsidRDefault="00736C07" w:rsidP="004A3ACE">
      <w:pPr>
        <w:pStyle w:val="ListParagraph"/>
        <w:numPr>
          <w:ilvl w:val="0"/>
          <w:numId w:val="41"/>
        </w:numPr>
        <w:autoSpaceDE w:val="0"/>
        <w:autoSpaceDN w:val="0"/>
        <w:adjustRightInd w:val="0"/>
        <w:spacing w:after="0"/>
        <w:rPr>
          <w:rFonts w:asciiTheme="majorHAnsi" w:hAnsiTheme="majorHAnsi" w:cs="OpenSans-Regular"/>
          <w:color w:val="212529"/>
          <w:sz w:val="22"/>
          <w:szCs w:val="22"/>
        </w:rPr>
      </w:pPr>
      <w:r w:rsidRPr="00056506">
        <w:rPr>
          <w:rFonts w:asciiTheme="majorHAnsi" w:hAnsiTheme="majorHAnsi" w:cs="OpenSans-Regular"/>
          <w:color w:val="212529"/>
          <w:sz w:val="22"/>
          <w:szCs w:val="22"/>
        </w:rPr>
        <w:t>Scripting: Python</w:t>
      </w:r>
      <w:r w:rsidR="002F7724" w:rsidRPr="00056506">
        <w:rPr>
          <w:rFonts w:asciiTheme="majorHAnsi" w:hAnsiTheme="majorHAnsi" w:cs="OpenSans-Regular"/>
          <w:color w:val="212529"/>
          <w:sz w:val="22"/>
          <w:szCs w:val="22"/>
        </w:rPr>
        <w:t>, Java</w:t>
      </w:r>
    </w:p>
    <w:p w14:paraId="72A22B13" w14:textId="63398978" w:rsidR="00853A45" w:rsidRPr="00056506" w:rsidRDefault="00853A45" w:rsidP="004A3ACE">
      <w:pPr>
        <w:pStyle w:val="ListParagraph"/>
        <w:numPr>
          <w:ilvl w:val="0"/>
          <w:numId w:val="41"/>
        </w:numPr>
        <w:autoSpaceDE w:val="0"/>
        <w:autoSpaceDN w:val="0"/>
        <w:adjustRightInd w:val="0"/>
        <w:spacing w:after="0"/>
        <w:rPr>
          <w:rFonts w:asciiTheme="majorHAnsi" w:hAnsiTheme="majorHAnsi" w:cs="OpenSans-Regular"/>
          <w:color w:val="212529"/>
          <w:sz w:val="22"/>
          <w:szCs w:val="22"/>
        </w:rPr>
      </w:pPr>
      <w:r w:rsidRPr="00056506">
        <w:rPr>
          <w:rFonts w:asciiTheme="majorHAnsi" w:hAnsiTheme="majorHAnsi" w:cs="OpenSans-Regular"/>
          <w:color w:val="212529"/>
          <w:sz w:val="22"/>
          <w:szCs w:val="22"/>
        </w:rPr>
        <w:t>ETL tool: Informatica PowerCenter</w:t>
      </w:r>
    </w:p>
    <w:p w14:paraId="0452CAD2" w14:textId="0CA1A488" w:rsidR="00D64D76" w:rsidRPr="00056506" w:rsidRDefault="00D64D76" w:rsidP="004A3ACE">
      <w:pPr>
        <w:pStyle w:val="ListParagraph"/>
        <w:numPr>
          <w:ilvl w:val="0"/>
          <w:numId w:val="41"/>
        </w:numPr>
        <w:autoSpaceDE w:val="0"/>
        <w:autoSpaceDN w:val="0"/>
        <w:adjustRightInd w:val="0"/>
        <w:spacing w:after="0"/>
        <w:rPr>
          <w:rFonts w:asciiTheme="majorHAnsi" w:hAnsiTheme="majorHAnsi" w:cs="OpenSans-Regular"/>
          <w:color w:val="212529"/>
          <w:sz w:val="22"/>
          <w:szCs w:val="22"/>
        </w:rPr>
      </w:pPr>
      <w:r w:rsidRPr="00056506">
        <w:rPr>
          <w:rFonts w:asciiTheme="majorHAnsi" w:hAnsiTheme="majorHAnsi" w:cs="OpenSans-Regular"/>
          <w:color w:val="212529"/>
          <w:sz w:val="22"/>
          <w:szCs w:val="22"/>
        </w:rPr>
        <w:t>AWS Services</w:t>
      </w:r>
      <w:r w:rsidR="003C5C0A" w:rsidRPr="00056506">
        <w:rPr>
          <w:rFonts w:asciiTheme="majorHAnsi" w:hAnsiTheme="majorHAnsi" w:cs="OpenSans-Regular"/>
          <w:color w:val="212529"/>
          <w:sz w:val="22"/>
          <w:szCs w:val="22"/>
        </w:rPr>
        <w:t>:</w:t>
      </w:r>
      <w:r w:rsidRPr="00056506">
        <w:rPr>
          <w:rFonts w:asciiTheme="majorHAnsi" w:hAnsiTheme="majorHAnsi" w:cs="OpenSans-Regular"/>
          <w:color w:val="212529"/>
          <w:sz w:val="22"/>
          <w:szCs w:val="22"/>
        </w:rPr>
        <w:t xml:space="preserve"> Glue stack (Studio, Jobs, Catalog, Athena, Crawlers</w:t>
      </w:r>
      <w:r w:rsidR="0026482D" w:rsidRPr="00056506">
        <w:rPr>
          <w:rFonts w:asciiTheme="majorHAnsi" w:hAnsiTheme="majorHAnsi" w:cs="OpenSans-Regular"/>
          <w:color w:val="212529"/>
          <w:sz w:val="22"/>
          <w:szCs w:val="22"/>
        </w:rPr>
        <w:t>), Lambda</w:t>
      </w:r>
      <w:r w:rsidRPr="00056506">
        <w:rPr>
          <w:rFonts w:asciiTheme="majorHAnsi" w:hAnsiTheme="majorHAnsi" w:cs="OpenSans-Regular"/>
          <w:color w:val="212529"/>
          <w:sz w:val="22"/>
          <w:szCs w:val="22"/>
        </w:rPr>
        <w:t xml:space="preserve"> functions, </w:t>
      </w:r>
      <w:r w:rsidR="0026482D" w:rsidRPr="00056506">
        <w:rPr>
          <w:rFonts w:asciiTheme="majorHAnsi" w:hAnsiTheme="majorHAnsi" w:cs="OpenSans-Regular"/>
          <w:color w:val="212529"/>
          <w:sz w:val="22"/>
          <w:szCs w:val="22"/>
        </w:rPr>
        <w:t>CloudWatch</w:t>
      </w:r>
      <w:r w:rsidRPr="00056506">
        <w:rPr>
          <w:rFonts w:asciiTheme="majorHAnsi" w:hAnsiTheme="majorHAnsi" w:cs="OpenSans-Regular"/>
          <w:color w:val="212529"/>
          <w:sz w:val="22"/>
          <w:szCs w:val="22"/>
        </w:rPr>
        <w:t>,</w:t>
      </w:r>
      <w:r w:rsidR="0026482D" w:rsidRPr="00056506">
        <w:rPr>
          <w:rFonts w:asciiTheme="majorHAnsi" w:hAnsiTheme="majorHAnsi" w:cs="OpenSans-Regular"/>
          <w:color w:val="212529"/>
          <w:sz w:val="22"/>
          <w:szCs w:val="22"/>
        </w:rPr>
        <w:t xml:space="preserve"> </w:t>
      </w:r>
      <w:r w:rsidRPr="00056506">
        <w:rPr>
          <w:rFonts w:asciiTheme="majorHAnsi" w:hAnsiTheme="majorHAnsi" w:cs="OpenSans-Regular"/>
          <w:color w:val="212529"/>
          <w:sz w:val="22"/>
          <w:szCs w:val="22"/>
        </w:rPr>
        <w:t>SNS and CDK constructs.</w:t>
      </w:r>
    </w:p>
    <w:p w14:paraId="3FD4E23C" w14:textId="3031A5BC" w:rsidR="00D64D76" w:rsidRPr="00056506" w:rsidRDefault="00D64D76" w:rsidP="004A3ACE">
      <w:pPr>
        <w:pStyle w:val="ListParagraph"/>
        <w:numPr>
          <w:ilvl w:val="0"/>
          <w:numId w:val="41"/>
        </w:numPr>
        <w:autoSpaceDE w:val="0"/>
        <w:autoSpaceDN w:val="0"/>
        <w:adjustRightInd w:val="0"/>
        <w:spacing w:after="0"/>
        <w:rPr>
          <w:rFonts w:asciiTheme="majorHAnsi" w:hAnsiTheme="majorHAnsi" w:cs="OpenSans-Regular"/>
          <w:color w:val="212529"/>
          <w:sz w:val="22"/>
          <w:szCs w:val="22"/>
        </w:rPr>
      </w:pPr>
      <w:r w:rsidRPr="00056506">
        <w:rPr>
          <w:rFonts w:asciiTheme="majorHAnsi" w:hAnsiTheme="majorHAnsi" w:cs="OpenSans-Regular"/>
          <w:color w:val="212529"/>
          <w:sz w:val="22"/>
          <w:szCs w:val="22"/>
        </w:rPr>
        <w:t>SQL</w:t>
      </w:r>
      <w:r w:rsidR="003C5C0A" w:rsidRPr="00056506">
        <w:rPr>
          <w:rFonts w:asciiTheme="majorHAnsi" w:hAnsiTheme="majorHAnsi" w:cs="OpenSans-Regular"/>
          <w:color w:val="212529"/>
          <w:sz w:val="22"/>
          <w:szCs w:val="22"/>
        </w:rPr>
        <w:t xml:space="preserve">: </w:t>
      </w:r>
      <w:r w:rsidR="006E7A0F" w:rsidRPr="00056506">
        <w:rPr>
          <w:rFonts w:asciiTheme="majorHAnsi" w:hAnsiTheme="majorHAnsi" w:cs="OpenSans-Regular"/>
          <w:color w:val="212529"/>
          <w:sz w:val="22"/>
          <w:szCs w:val="22"/>
        </w:rPr>
        <w:t>Oracle, SQL server, S</w:t>
      </w:r>
      <w:r w:rsidRPr="00056506">
        <w:rPr>
          <w:rFonts w:asciiTheme="majorHAnsi" w:hAnsiTheme="majorHAnsi" w:cs="OpenSans-Regular"/>
          <w:color w:val="212529"/>
          <w:sz w:val="22"/>
          <w:szCs w:val="22"/>
        </w:rPr>
        <w:t>nowflake</w:t>
      </w:r>
    </w:p>
    <w:p w14:paraId="671DEB8C" w14:textId="70DCF9E7" w:rsidR="00AD5BF1" w:rsidRPr="00056506" w:rsidRDefault="00D64D76" w:rsidP="004A3ACE">
      <w:pPr>
        <w:pStyle w:val="ListParagraph"/>
        <w:numPr>
          <w:ilvl w:val="0"/>
          <w:numId w:val="41"/>
        </w:numPr>
        <w:autoSpaceDE w:val="0"/>
        <w:autoSpaceDN w:val="0"/>
        <w:adjustRightInd w:val="0"/>
        <w:spacing w:after="0"/>
        <w:rPr>
          <w:rFonts w:asciiTheme="majorHAnsi" w:hAnsiTheme="majorHAnsi" w:cs="OpenSans-Regular"/>
          <w:color w:val="212529"/>
          <w:sz w:val="22"/>
          <w:szCs w:val="22"/>
        </w:rPr>
      </w:pPr>
      <w:r w:rsidRPr="00056506">
        <w:rPr>
          <w:rFonts w:asciiTheme="majorHAnsi" w:hAnsiTheme="majorHAnsi" w:cs="OpenSans-Regular"/>
          <w:color w:val="212529"/>
          <w:sz w:val="22"/>
          <w:szCs w:val="22"/>
        </w:rPr>
        <w:t xml:space="preserve">Scheduling: </w:t>
      </w:r>
      <w:r w:rsidR="0026482D" w:rsidRPr="00056506">
        <w:rPr>
          <w:rFonts w:asciiTheme="majorHAnsi" w:hAnsiTheme="majorHAnsi" w:cs="OpenSans-Regular"/>
          <w:color w:val="212529"/>
          <w:sz w:val="22"/>
          <w:szCs w:val="22"/>
        </w:rPr>
        <w:t>Event Bridge,</w:t>
      </w:r>
      <w:r w:rsidRPr="00056506">
        <w:rPr>
          <w:rFonts w:asciiTheme="majorHAnsi" w:hAnsiTheme="majorHAnsi" w:cs="OpenSans-Regular"/>
          <w:color w:val="212529"/>
          <w:sz w:val="22"/>
          <w:szCs w:val="22"/>
        </w:rPr>
        <w:t xml:space="preserve"> Control M</w:t>
      </w:r>
      <w:r w:rsidR="0026482D" w:rsidRPr="00056506">
        <w:rPr>
          <w:rFonts w:asciiTheme="majorHAnsi" w:hAnsiTheme="majorHAnsi" w:cs="OpenSans-Regular"/>
          <w:color w:val="212529"/>
          <w:sz w:val="22"/>
          <w:szCs w:val="22"/>
        </w:rPr>
        <w:t xml:space="preserve"> </w:t>
      </w:r>
      <w:r w:rsidRPr="00056506">
        <w:rPr>
          <w:rFonts w:asciiTheme="majorHAnsi" w:hAnsiTheme="majorHAnsi" w:cs="OpenSans-Regular"/>
          <w:color w:val="212529"/>
          <w:sz w:val="22"/>
          <w:szCs w:val="22"/>
        </w:rPr>
        <w:t>and Maestro.</w:t>
      </w:r>
    </w:p>
    <w:p w14:paraId="686C0315" w14:textId="77777777" w:rsidR="00E61D4B" w:rsidRPr="00545C33" w:rsidRDefault="00E61D4B" w:rsidP="0026482D">
      <w:pPr>
        <w:autoSpaceDE w:val="0"/>
        <w:autoSpaceDN w:val="0"/>
        <w:adjustRightInd w:val="0"/>
        <w:spacing w:after="0" w:line="240" w:lineRule="auto"/>
        <w:rPr>
          <w:rFonts w:asciiTheme="majorHAnsi" w:hAnsiTheme="majorHAnsi"/>
          <w:b/>
          <w:sz w:val="22"/>
          <w:szCs w:val="22"/>
        </w:rPr>
      </w:pPr>
    </w:p>
    <w:p w14:paraId="7DD39C8C" w14:textId="77777777" w:rsidR="008832DD" w:rsidRPr="008832DD" w:rsidRDefault="008832DD" w:rsidP="008832DD">
      <w:pPr>
        <w:pStyle w:val="EnterYourName"/>
        <w:jc w:val="left"/>
        <w:rPr>
          <w:rFonts w:cs="Calibri"/>
          <w:b/>
        </w:rPr>
      </w:pPr>
      <w:r>
        <w:rPr>
          <w:rStyle w:val="ResumeBodyCharChar"/>
          <w:rFonts w:cs="Calibri"/>
          <w:b/>
          <w:szCs w:val="28"/>
        </w:rPr>
        <w:t>P</w:t>
      </w:r>
      <w:r w:rsidRPr="008832DD">
        <w:rPr>
          <w:rStyle w:val="ResumeBodyCharChar"/>
          <w:rFonts w:cs="Calibri"/>
          <w:b/>
          <w:sz w:val="24"/>
        </w:rPr>
        <w:t>ROFESSIONAL</w:t>
      </w:r>
      <w:r>
        <w:rPr>
          <w:rStyle w:val="ResumeBodyCharChar"/>
          <w:rFonts w:cs="Calibri"/>
          <w:b/>
          <w:szCs w:val="28"/>
        </w:rPr>
        <w:t xml:space="preserve"> E</w:t>
      </w:r>
      <w:r w:rsidRPr="008832DD">
        <w:rPr>
          <w:rStyle w:val="ResumeBodyCharChar"/>
          <w:rFonts w:cs="Calibri"/>
          <w:b/>
          <w:sz w:val="24"/>
        </w:rPr>
        <w:t>XPERIENCE</w:t>
      </w:r>
    </w:p>
    <w:p w14:paraId="3A29ADCE" w14:textId="77777777" w:rsidR="00CC01BB" w:rsidRDefault="00CC01BB" w:rsidP="00CC01BB">
      <w:pPr>
        <w:pStyle w:val="NoSpacing"/>
        <w:rPr>
          <w:b/>
          <w:sz w:val="28"/>
          <w:szCs w:val="28"/>
        </w:rPr>
      </w:pPr>
    </w:p>
    <w:p w14:paraId="6BFD96EB" w14:textId="49D47C82" w:rsidR="00B705A4" w:rsidRPr="00545C33" w:rsidRDefault="00EB56FE" w:rsidP="00B705A4">
      <w:pPr>
        <w:pStyle w:val="NoSpacing"/>
        <w:rPr>
          <w:rFonts w:asciiTheme="majorHAnsi" w:hAnsiTheme="majorHAnsi"/>
          <w:bCs/>
          <w:sz w:val="22"/>
          <w:szCs w:val="22"/>
        </w:rPr>
      </w:pPr>
      <w:r>
        <w:rPr>
          <w:rFonts w:asciiTheme="majorHAnsi" w:hAnsiTheme="majorHAnsi"/>
          <w:bCs/>
          <w:sz w:val="22"/>
          <w:szCs w:val="22"/>
        </w:rPr>
        <w:t>Allstate</w:t>
      </w:r>
      <w:r w:rsidRPr="00545C33">
        <w:rPr>
          <w:rFonts w:asciiTheme="majorHAnsi" w:hAnsiTheme="majorHAnsi"/>
          <w:bCs/>
          <w:sz w:val="22"/>
          <w:szCs w:val="22"/>
        </w:rPr>
        <w:tab/>
      </w:r>
      <w:r w:rsidR="00B705A4" w:rsidRPr="00545C33">
        <w:rPr>
          <w:rFonts w:asciiTheme="majorHAnsi" w:hAnsiTheme="majorHAnsi"/>
          <w:sz w:val="22"/>
          <w:szCs w:val="22"/>
        </w:rPr>
        <w:t>, Data Engineer</w:t>
      </w:r>
      <w:r w:rsidR="00B705A4" w:rsidRPr="00545C33">
        <w:rPr>
          <w:rFonts w:asciiTheme="majorHAnsi" w:hAnsiTheme="majorHAnsi"/>
          <w:sz w:val="22"/>
          <w:szCs w:val="22"/>
        </w:rPr>
        <w:tab/>
      </w:r>
      <w:r w:rsidR="00B705A4" w:rsidRPr="00545C33">
        <w:rPr>
          <w:rFonts w:asciiTheme="majorHAnsi" w:hAnsiTheme="majorHAnsi"/>
          <w:sz w:val="22"/>
          <w:szCs w:val="22"/>
        </w:rPr>
        <w:tab/>
      </w:r>
      <w:r w:rsidR="00B705A4" w:rsidRPr="00545C33">
        <w:rPr>
          <w:rFonts w:asciiTheme="majorHAnsi" w:hAnsiTheme="majorHAnsi"/>
          <w:sz w:val="22"/>
          <w:szCs w:val="22"/>
        </w:rPr>
        <w:tab/>
        <w:t xml:space="preserve">                               </w:t>
      </w:r>
      <w:r w:rsidR="00B705A4" w:rsidRPr="00545C33">
        <w:rPr>
          <w:rFonts w:asciiTheme="majorHAnsi" w:hAnsiTheme="majorHAnsi"/>
          <w:sz w:val="22"/>
          <w:szCs w:val="22"/>
        </w:rPr>
        <w:tab/>
        <w:t xml:space="preserve">  </w:t>
      </w:r>
      <w:r w:rsidR="00B6560D" w:rsidRPr="00545C33">
        <w:rPr>
          <w:rFonts w:asciiTheme="majorHAnsi" w:hAnsiTheme="majorHAnsi"/>
          <w:sz w:val="22"/>
          <w:szCs w:val="22"/>
        </w:rPr>
        <w:t xml:space="preserve">    </w:t>
      </w:r>
      <w:r w:rsidR="00C15846">
        <w:rPr>
          <w:rFonts w:asciiTheme="majorHAnsi" w:hAnsiTheme="majorHAnsi"/>
          <w:sz w:val="22"/>
          <w:szCs w:val="22"/>
        </w:rPr>
        <w:t xml:space="preserve">                </w:t>
      </w:r>
      <w:r w:rsidR="007E6993">
        <w:rPr>
          <w:rFonts w:asciiTheme="majorHAnsi" w:hAnsiTheme="majorHAnsi"/>
          <w:sz w:val="22"/>
          <w:szCs w:val="22"/>
        </w:rPr>
        <w:tab/>
      </w:r>
      <w:r w:rsidR="00B6560D" w:rsidRPr="00545C33">
        <w:rPr>
          <w:rFonts w:asciiTheme="majorHAnsi" w:hAnsiTheme="majorHAnsi"/>
          <w:sz w:val="22"/>
          <w:szCs w:val="22"/>
        </w:rPr>
        <w:t xml:space="preserve"> </w:t>
      </w:r>
      <w:r w:rsidR="006E7A0F" w:rsidRPr="00545C33">
        <w:rPr>
          <w:rFonts w:asciiTheme="majorHAnsi" w:hAnsiTheme="majorHAnsi"/>
          <w:bCs/>
          <w:sz w:val="22"/>
          <w:szCs w:val="22"/>
        </w:rPr>
        <w:t xml:space="preserve">Jan </w:t>
      </w:r>
      <w:r w:rsidR="00FE5071">
        <w:rPr>
          <w:rFonts w:asciiTheme="majorHAnsi" w:hAnsiTheme="majorHAnsi"/>
          <w:bCs/>
          <w:sz w:val="22"/>
          <w:szCs w:val="22"/>
        </w:rPr>
        <w:t>20</w:t>
      </w:r>
      <w:r w:rsidR="00B705A4" w:rsidRPr="00545C33">
        <w:rPr>
          <w:rFonts w:asciiTheme="majorHAnsi" w:hAnsiTheme="majorHAnsi"/>
          <w:bCs/>
          <w:sz w:val="22"/>
          <w:szCs w:val="22"/>
        </w:rPr>
        <w:t>2</w:t>
      </w:r>
      <w:r w:rsidR="00811876" w:rsidRPr="00545C33">
        <w:rPr>
          <w:rFonts w:asciiTheme="majorHAnsi" w:hAnsiTheme="majorHAnsi"/>
          <w:bCs/>
          <w:sz w:val="22"/>
          <w:szCs w:val="22"/>
        </w:rPr>
        <w:t>1</w:t>
      </w:r>
      <w:r w:rsidR="00B705A4" w:rsidRPr="00545C33">
        <w:rPr>
          <w:rFonts w:asciiTheme="majorHAnsi" w:hAnsiTheme="majorHAnsi"/>
          <w:bCs/>
          <w:sz w:val="22"/>
          <w:szCs w:val="22"/>
        </w:rPr>
        <w:t xml:space="preserve"> to</w:t>
      </w:r>
      <w:r w:rsidR="00D51B2C" w:rsidRPr="00545C33">
        <w:rPr>
          <w:rFonts w:asciiTheme="majorHAnsi" w:hAnsiTheme="majorHAnsi"/>
          <w:bCs/>
          <w:sz w:val="22"/>
          <w:szCs w:val="22"/>
        </w:rPr>
        <w:t xml:space="preserve"> </w:t>
      </w:r>
      <w:r w:rsidR="00811876" w:rsidRPr="00545C33">
        <w:rPr>
          <w:rFonts w:asciiTheme="majorHAnsi" w:hAnsiTheme="majorHAnsi"/>
          <w:bCs/>
          <w:sz w:val="22"/>
          <w:szCs w:val="22"/>
        </w:rPr>
        <w:t>p</w:t>
      </w:r>
      <w:r w:rsidR="00B705A4" w:rsidRPr="00545C33">
        <w:rPr>
          <w:rFonts w:asciiTheme="majorHAnsi" w:hAnsiTheme="majorHAnsi"/>
          <w:bCs/>
          <w:sz w:val="22"/>
          <w:szCs w:val="22"/>
        </w:rPr>
        <w:t>resent</w:t>
      </w:r>
    </w:p>
    <w:p w14:paraId="7A93A277" w14:textId="75470499" w:rsidR="00B705A4" w:rsidRPr="00545C33" w:rsidRDefault="00B705A4" w:rsidP="00B705A4">
      <w:pPr>
        <w:pStyle w:val="NoSpacing"/>
        <w:rPr>
          <w:rFonts w:asciiTheme="majorHAnsi" w:hAnsiTheme="majorHAnsi"/>
          <w:bCs/>
          <w:sz w:val="22"/>
          <w:szCs w:val="22"/>
        </w:rPr>
      </w:pPr>
      <w:r w:rsidRPr="00545C33">
        <w:rPr>
          <w:rFonts w:asciiTheme="majorHAnsi" w:hAnsiTheme="majorHAnsi"/>
          <w:bCs/>
          <w:sz w:val="22"/>
          <w:szCs w:val="22"/>
        </w:rPr>
        <w:tab/>
      </w:r>
      <w:r w:rsidRPr="00545C33">
        <w:rPr>
          <w:rFonts w:asciiTheme="majorHAnsi" w:hAnsiTheme="majorHAnsi"/>
          <w:bCs/>
          <w:sz w:val="22"/>
          <w:szCs w:val="22"/>
        </w:rPr>
        <w:tab/>
      </w:r>
    </w:p>
    <w:p w14:paraId="44EF3051" w14:textId="0752B3A9" w:rsidR="00C15846" w:rsidRDefault="00B705A4" w:rsidP="003C5C0A">
      <w:pPr>
        <w:pStyle w:val="Heading5"/>
        <w:widowControl w:val="0"/>
        <w:autoSpaceDE w:val="0"/>
        <w:autoSpaceDN w:val="0"/>
        <w:adjustRightInd w:val="0"/>
        <w:spacing w:before="120"/>
        <w:jc w:val="both"/>
        <w:rPr>
          <w:rFonts w:cstheme="minorHAnsi"/>
          <w:color w:val="auto"/>
          <w:u w:val="single"/>
        </w:rPr>
      </w:pPr>
      <w:r w:rsidRPr="000B63C5">
        <w:rPr>
          <w:rFonts w:cstheme="minorHAnsi"/>
          <w:color w:val="auto"/>
          <w:u w:val="single"/>
        </w:rPr>
        <w:t>Responsibilities:</w:t>
      </w:r>
    </w:p>
    <w:p w14:paraId="0AC31165" w14:textId="77777777" w:rsidR="00AF61CC" w:rsidRPr="00AF61CC" w:rsidRDefault="00AF61CC" w:rsidP="00AF61CC">
      <w:pPr>
        <w:spacing w:line="240" w:lineRule="auto"/>
        <w:rPr>
          <w:sz w:val="10"/>
        </w:rPr>
      </w:pPr>
    </w:p>
    <w:p w14:paraId="53EF435B" w14:textId="4E43FB34" w:rsidR="00545C33" w:rsidRPr="00C15846" w:rsidRDefault="00E70D95" w:rsidP="00C344E9">
      <w:pPr>
        <w:pStyle w:val="ResumeBodyChar"/>
        <w:numPr>
          <w:ilvl w:val="0"/>
          <w:numId w:val="36"/>
        </w:numPr>
        <w:pBdr>
          <w:bottom w:val="single" w:sz="4" w:space="1" w:color="FFFFFF"/>
        </w:pBdr>
        <w:tabs>
          <w:tab w:val="left" w:pos="72"/>
        </w:tabs>
        <w:autoSpaceDE w:val="0"/>
        <w:autoSpaceDN w:val="0"/>
        <w:adjustRightInd w:val="0"/>
        <w:spacing w:after="0" w:line="240" w:lineRule="auto"/>
        <w:jc w:val="both"/>
        <w:rPr>
          <w:rStyle w:val="ResumeBodyCharChar"/>
          <w:rFonts w:asciiTheme="majorHAnsi" w:hAnsiTheme="majorHAnsi" w:cs="Calibri"/>
          <w:sz w:val="22"/>
          <w:szCs w:val="22"/>
        </w:rPr>
      </w:pPr>
      <w:r w:rsidRPr="00C15846">
        <w:rPr>
          <w:rStyle w:val="ResumeBodyCharChar"/>
          <w:rFonts w:asciiTheme="majorHAnsi" w:hAnsiTheme="majorHAnsi" w:cs="Calibri"/>
          <w:sz w:val="22"/>
          <w:szCs w:val="22"/>
        </w:rPr>
        <w:t>Implemented</w:t>
      </w:r>
      <w:r w:rsidR="00D51B2C" w:rsidRPr="00C15846">
        <w:rPr>
          <w:rStyle w:val="ResumeBodyCharChar"/>
          <w:rFonts w:asciiTheme="majorHAnsi" w:hAnsiTheme="majorHAnsi" w:cs="Calibri"/>
          <w:sz w:val="22"/>
          <w:szCs w:val="22"/>
        </w:rPr>
        <w:t xml:space="preserve"> data pipelines </w:t>
      </w:r>
      <w:r w:rsidR="0000461D">
        <w:rPr>
          <w:rStyle w:val="ResumeBodyCharChar"/>
          <w:rFonts w:asciiTheme="majorHAnsi" w:hAnsiTheme="majorHAnsi" w:cs="Calibri"/>
          <w:sz w:val="22"/>
          <w:szCs w:val="22"/>
        </w:rPr>
        <w:t>to load Snowflake</w:t>
      </w:r>
      <w:r w:rsidR="00F24250">
        <w:rPr>
          <w:rStyle w:val="ResumeBodyCharChar"/>
          <w:rFonts w:asciiTheme="majorHAnsi" w:hAnsiTheme="majorHAnsi" w:cs="Calibri"/>
          <w:sz w:val="22"/>
          <w:szCs w:val="22"/>
        </w:rPr>
        <w:t xml:space="preserve"> </w:t>
      </w:r>
      <w:r w:rsidR="00473F99">
        <w:rPr>
          <w:rStyle w:val="ResumeBodyCharChar"/>
          <w:rFonts w:asciiTheme="majorHAnsi" w:hAnsiTheme="majorHAnsi" w:cs="Calibri"/>
          <w:sz w:val="22"/>
          <w:szCs w:val="22"/>
        </w:rPr>
        <w:t>Datamart for</w:t>
      </w:r>
      <w:r w:rsidR="00D51B2C" w:rsidRPr="00C15846">
        <w:rPr>
          <w:rStyle w:val="ResumeBodyCharChar"/>
          <w:rFonts w:asciiTheme="majorHAnsi" w:hAnsiTheme="majorHAnsi" w:cs="Calibri"/>
          <w:sz w:val="22"/>
          <w:szCs w:val="22"/>
        </w:rPr>
        <w:t xml:space="preserve"> </w:t>
      </w:r>
      <w:r w:rsidR="00473F99">
        <w:rPr>
          <w:rStyle w:val="ResumeBodyCharChar"/>
          <w:rFonts w:asciiTheme="majorHAnsi" w:hAnsiTheme="majorHAnsi" w:cs="Calibri"/>
          <w:sz w:val="22"/>
          <w:szCs w:val="22"/>
        </w:rPr>
        <w:t>Analytics</w:t>
      </w:r>
      <w:r w:rsidR="00D51B2C" w:rsidRPr="00C15846">
        <w:rPr>
          <w:rStyle w:val="ResumeBodyCharChar"/>
          <w:rFonts w:asciiTheme="majorHAnsi" w:hAnsiTheme="majorHAnsi" w:cs="Calibri"/>
          <w:sz w:val="22"/>
          <w:szCs w:val="22"/>
        </w:rPr>
        <w:t xml:space="preserve"> using AWS services (AWS Glue stack, Lambdas, SQS, SNS, Kinesis Firehose), Python, PySpark and SQL.</w:t>
      </w:r>
    </w:p>
    <w:p w14:paraId="26796EFD" w14:textId="2EB8D143" w:rsidR="00E70D95" w:rsidRPr="00C15846" w:rsidRDefault="00E70D95" w:rsidP="00C344E9">
      <w:pPr>
        <w:pStyle w:val="ResumeBodyChar"/>
        <w:numPr>
          <w:ilvl w:val="0"/>
          <w:numId w:val="36"/>
        </w:numPr>
        <w:pBdr>
          <w:bottom w:val="single" w:sz="4" w:space="1" w:color="FFFFFF"/>
        </w:pBdr>
        <w:tabs>
          <w:tab w:val="left" w:pos="72"/>
        </w:tabs>
        <w:autoSpaceDE w:val="0"/>
        <w:autoSpaceDN w:val="0"/>
        <w:adjustRightInd w:val="0"/>
        <w:spacing w:after="0" w:line="240" w:lineRule="auto"/>
        <w:jc w:val="both"/>
        <w:rPr>
          <w:rStyle w:val="ResumeBodyCharChar"/>
          <w:rFonts w:asciiTheme="majorHAnsi" w:hAnsiTheme="majorHAnsi" w:cs="Calibri"/>
          <w:sz w:val="22"/>
          <w:szCs w:val="22"/>
        </w:rPr>
      </w:pPr>
      <w:r w:rsidRPr="00C15846">
        <w:rPr>
          <w:rStyle w:val="ResumeBodyCharChar"/>
          <w:rFonts w:asciiTheme="majorHAnsi" w:hAnsiTheme="majorHAnsi" w:cs="Calibri"/>
          <w:sz w:val="22"/>
          <w:szCs w:val="22"/>
        </w:rPr>
        <w:t>Deployed AWS Infrastructure for data pipelines using AWS CDK</w:t>
      </w:r>
      <w:r w:rsidR="00F01298">
        <w:rPr>
          <w:rStyle w:val="ResumeBodyCharChar"/>
          <w:rFonts w:asciiTheme="majorHAnsi" w:hAnsiTheme="majorHAnsi" w:cs="Calibri"/>
          <w:sz w:val="22"/>
          <w:szCs w:val="22"/>
        </w:rPr>
        <w:t xml:space="preserve"> through Jenkins pipeline</w:t>
      </w:r>
      <w:r w:rsidRPr="00C15846">
        <w:rPr>
          <w:rStyle w:val="ResumeBodyCharChar"/>
          <w:rFonts w:asciiTheme="majorHAnsi" w:hAnsiTheme="majorHAnsi" w:cs="Calibri"/>
          <w:sz w:val="22"/>
          <w:szCs w:val="22"/>
        </w:rPr>
        <w:t>.</w:t>
      </w:r>
    </w:p>
    <w:p w14:paraId="06D93421" w14:textId="40B5FB6F" w:rsidR="00E90242" w:rsidRDefault="00E90242" w:rsidP="00360CAB">
      <w:pPr>
        <w:pStyle w:val="ResumeBodyChar"/>
        <w:numPr>
          <w:ilvl w:val="0"/>
          <w:numId w:val="36"/>
        </w:numPr>
        <w:pBdr>
          <w:bottom w:val="single" w:sz="4" w:space="1" w:color="FFFFFF"/>
        </w:pBdr>
        <w:tabs>
          <w:tab w:val="left" w:pos="72"/>
        </w:tabs>
        <w:autoSpaceDE w:val="0"/>
        <w:autoSpaceDN w:val="0"/>
        <w:adjustRightInd w:val="0"/>
        <w:spacing w:after="0" w:line="240" w:lineRule="auto"/>
        <w:jc w:val="both"/>
        <w:rPr>
          <w:rStyle w:val="ResumeBodyCharChar"/>
          <w:rFonts w:asciiTheme="majorHAnsi" w:hAnsiTheme="majorHAnsi" w:cs="Calibri"/>
          <w:sz w:val="22"/>
          <w:szCs w:val="22"/>
        </w:rPr>
      </w:pPr>
      <w:r w:rsidRPr="00C15846">
        <w:rPr>
          <w:rStyle w:val="ResumeBodyCharChar"/>
          <w:rFonts w:asciiTheme="majorHAnsi" w:hAnsiTheme="majorHAnsi" w:cs="Calibri"/>
          <w:sz w:val="22"/>
          <w:szCs w:val="22"/>
        </w:rPr>
        <w:t>Investigating and fixing the bugs occurred in the production environment and providing the on-call support.</w:t>
      </w:r>
    </w:p>
    <w:p w14:paraId="207B9DE7" w14:textId="727AD9F4" w:rsidR="00F01298" w:rsidRPr="00F01298" w:rsidRDefault="00F01298" w:rsidP="00333366">
      <w:pPr>
        <w:pStyle w:val="ListParagraph"/>
        <w:numPr>
          <w:ilvl w:val="0"/>
          <w:numId w:val="36"/>
        </w:numPr>
        <w:pBdr>
          <w:bottom w:val="single" w:sz="4" w:space="1" w:color="FFFFFF"/>
        </w:pBdr>
        <w:tabs>
          <w:tab w:val="left" w:pos="72"/>
        </w:tabs>
        <w:autoSpaceDE w:val="0"/>
        <w:autoSpaceDN w:val="0"/>
        <w:adjustRightInd w:val="0"/>
        <w:spacing w:after="0" w:line="240" w:lineRule="auto"/>
        <w:jc w:val="both"/>
        <w:rPr>
          <w:rStyle w:val="ResumeBodyCharChar"/>
          <w:rFonts w:asciiTheme="majorHAnsi" w:hAnsiTheme="majorHAnsi" w:cs="Calibri"/>
          <w:sz w:val="22"/>
          <w:szCs w:val="22"/>
        </w:rPr>
      </w:pPr>
      <w:r w:rsidRPr="00F01298">
        <w:rPr>
          <w:rStyle w:val="ResumeBodyCharChar"/>
          <w:rFonts w:asciiTheme="majorHAnsi" w:hAnsiTheme="majorHAnsi" w:cs="Calibri"/>
          <w:sz w:val="22"/>
          <w:szCs w:val="22"/>
        </w:rPr>
        <w:t xml:space="preserve">Responsible for building scalable distributed data solutions using wide range of Big Data tools including </w:t>
      </w:r>
      <w:r w:rsidRPr="00F01298">
        <w:rPr>
          <w:rStyle w:val="ResumeBodyCharChar"/>
          <w:rFonts w:asciiTheme="majorHAnsi" w:hAnsiTheme="majorHAnsi" w:cs="Calibri"/>
          <w:bCs/>
          <w:sz w:val="22"/>
          <w:szCs w:val="22"/>
        </w:rPr>
        <w:t>Spark, SPARK SQL</w:t>
      </w:r>
      <w:r w:rsidRPr="00F01298">
        <w:rPr>
          <w:rStyle w:val="ResumeBodyCharChar"/>
          <w:rFonts w:asciiTheme="majorHAnsi" w:hAnsiTheme="majorHAnsi" w:cs="Calibri"/>
          <w:sz w:val="22"/>
          <w:szCs w:val="22"/>
        </w:rPr>
        <w:t>.</w:t>
      </w:r>
    </w:p>
    <w:p w14:paraId="3B2C7D98" w14:textId="77777777" w:rsidR="00C3534B" w:rsidRPr="00C15846" w:rsidRDefault="00C3534B" w:rsidP="00731ADD">
      <w:pPr>
        <w:pStyle w:val="ResumeBodyChar"/>
        <w:numPr>
          <w:ilvl w:val="0"/>
          <w:numId w:val="36"/>
        </w:numPr>
        <w:pBdr>
          <w:bottom w:val="single" w:sz="4" w:space="1" w:color="FFFFFF"/>
        </w:pBdr>
        <w:tabs>
          <w:tab w:val="left" w:pos="72"/>
        </w:tabs>
        <w:autoSpaceDE w:val="0"/>
        <w:autoSpaceDN w:val="0"/>
        <w:adjustRightInd w:val="0"/>
        <w:spacing w:after="0" w:line="240" w:lineRule="auto"/>
        <w:jc w:val="both"/>
        <w:rPr>
          <w:rStyle w:val="ResumeBodyCharChar"/>
          <w:rFonts w:asciiTheme="majorHAnsi" w:hAnsiTheme="majorHAnsi" w:cs="Calibri"/>
          <w:sz w:val="22"/>
          <w:szCs w:val="22"/>
        </w:rPr>
      </w:pPr>
      <w:r w:rsidRPr="00C15846">
        <w:rPr>
          <w:rStyle w:val="ResumeBodyCharChar"/>
          <w:rFonts w:asciiTheme="majorHAnsi" w:hAnsiTheme="majorHAnsi" w:cs="Calibri"/>
          <w:sz w:val="22"/>
          <w:szCs w:val="22"/>
        </w:rPr>
        <w:lastRenderedPageBreak/>
        <w:t>Converted the PL/SQL Procedures to Informatica mappings and at the same time created procedures in the database level for optimum performance of the mappings.</w:t>
      </w:r>
    </w:p>
    <w:p w14:paraId="545F5473" w14:textId="77777777" w:rsidR="00731ADD" w:rsidRPr="00C15846" w:rsidRDefault="00731ADD" w:rsidP="00731ADD">
      <w:pPr>
        <w:pStyle w:val="ResumeBodyChar"/>
        <w:numPr>
          <w:ilvl w:val="0"/>
          <w:numId w:val="36"/>
        </w:numPr>
        <w:pBdr>
          <w:bottom w:val="single" w:sz="4" w:space="1" w:color="FFFFFF"/>
        </w:pBdr>
        <w:tabs>
          <w:tab w:val="left" w:pos="72"/>
        </w:tabs>
        <w:autoSpaceDE w:val="0"/>
        <w:autoSpaceDN w:val="0"/>
        <w:adjustRightInd w:val="0"/>
        <w:spacing w:after="0" w:line="240" w:lineRule="auto"/>
        <w:jc w:val="both"/>
        <w:rPr>
          <w:rStyle w:val="ResumeBodyCharChar"/>
          <w:rFonts w:asciiTheme="majorHAnsi" w:hAnsiTheme="majorHAnsi" w:cs="Calibri"/>
          <w:sz w:val="22"/>
          <w:szCs w:val="22"/>
        </w:rPr>
      </w:pPr>
      <w:r w:rsidRPr="00C15846">
        <w:rPr>
          <w:rStyle w:val="ResumeBodyCharChar"/>
          <w:rFonts w:asciiTheme="majorHAnsi" w:hAnsiTheme="majorHAnsi" w:cs="Calibri"/>
          <w:sz w:val="22"/>
          <w:szCs w:val="22"/>
        </w:rPr>
        <w:t>Performed Unit testing and maintained test logs and test cases for all the mappings.</w:t>
      </w:r>
    </w:p>
    <w:p w14:paraId="558BE08C" w14:textId="68832DA9" w:rsidR="00C80BC9" w:rsidRPr="00C15846" w:rsidRDefault="00C80BC9" w:rsidP="00C80BC9">
      <w:pPr>
        <w:pStyle w:val="ResumeBodyChar"/>
        <w:numPr>
          <w:ilvl w:val="0"/>
          <w:numId w:val="36"/>
        </w:numPr>
        <w:pBdr>
          <w:bottom w:val="single" w:sz="4" w:space="1" w:color="FFFFFF"/>
        </w:pBdr>
        <w:tabs>
          <w:tab w:val="left" w:pos="72"/>
        </w:tabs>
        <w:autoSpaceDE w:val="0"/>
        <w:autoSpaceDN w:val="0"/>
        <w:adjustRightInd w:val="0"/>
        <w:spacing w:after="0" w:line="240" w:lineRule="auto"/>
        <w:jc w:val="both"/>
        <w:rPr>
          <w:rStyle w:val="ResumeBodyCharChar"/>
          <w:rFonts w:asciiTheme="majorHAnsi" w:hAnsiTheme="majorHAnsi" w:cs="Calibri"/>
          <w:sz w:val="22"/>
          <w:szCs w:val="22"/>
        </w:rPr>
      </w:pPr>
      <w:r w:rsidRPr="00C15846">
        <w:rPr>
          <w:rStyle w:val="ResumeBodyCharChar"/>
          <w:rFonts w:asciiTheme="majorHAnsi" w:hAnsiTheme="majorHAnsi" w:cs="Calibri"/>
          <w:sz w:val="22"/>
          <w:szCs w:val="22"/>
        </w:rPr>
        <w:t>Develo</w:t>
      </w:r>
      <w:r w:rsidR="00110F1F">
        <w:rPr>
          <w:rStyle w:val="ResumeBodyCharChar"/>
          <w:rFonts w:asciiTheme="majorHAnsi" w:hAnsiTheme="majorHAnsi" w:cs="Calibri"/>
          <w:sz w:val="22"/>
          <w:szCs w:val="22"/>
        </w:rPr>
        <w:t>p</w:t>
      </w:r>
      <w:r w:rsidRPr="00C15846">
        <w:rPr>
          <w:rStyle w:val="ResumeBodyCharChar"/>
          <w:rFonts w:asciiTheme="majorHAnsi" w:hAnsiTheme="majorHAnsi" w:cs="Calibri"/>
          <w:sz w:val="22"/>
          <w:szCs w:val="22"/>
        </w:rPr>
        <w:t xml:space="preserve"> </w:t>
      </w:r>
      <w:r w:rsidR="00110F1F">
        <w:rPr>
          <w:rStyle w:val="ResumeBodyCharChar"/>
          <w:rFonts w:asciiTheme="majorHAnsi" w:hAnsiTheme="majorHAnsi" w:cs="Calibri"/>
          <w:sz w:val="22"/>
          <w:szCs w:val="22"/>
        </w:rPr>
        <w:t xml:space="preserve">and support </w:t>
      </w:r>
      <w:r w:rsidRPr="00C15846">
        <w:rPr>
          <w:rStyle w:val="ResumeBodyCharChar"/>
          <w:rFonts w:asciiTheme="majorHAnsi" w:hAnsiTheme="majorHAnsi" w:cs="Calibri"/>
          <w:sz w:val="22"/>
          <w:szCs w:val="22"/>
        </w:rPr>
        <w:t>mappings that perform Extraction, Transformation, and load of source data into Derived Masters schema using various power center transformations like Source Qualifier, Aggregator, Filter, Router, Sequence Generator, look up, Rank, Joiner, Expression, Stored Procedure, SQL and update strategy to meet business logic in the mappings.</w:t>
      </w:r>
    </w:p>
    <w:p w14:paraId="352E8AB4" w14:textId="77777777" w:rsidR="00C80BC9" w:rsidRPr="00C15846" w:rsidRDefault="00C80BC9" w:rsidP="00C80BC9">
      <w:pPr>
        <w:pStyle w:val="ListParagraph"/>
        <w:pBdr>
          <w:bottom w:val="single" w:sz="4" w:space="1" w:color="FFFFFF"/>
        </w:pBdr>
        <w:tabs>
          <w:tab w:val="left" w:pos="72"/>
        </w:tabs>
        <w:autoSpaceDE w:val="0"/>
        <w:autoSpaceDN w:val="0"/>
        <w:adjustRightInd w:val="0"/>
        <w:spacing w:after="0" w:line="240" w:lineRule="auto"/>
        <w:jc w:val="both"/>
        <w:rPr>
          <w:rStyle w:val="ResumeBodyCharChar"/>
          <w:rFonts w:asciiTheme="majorHAnsi" w:hAnsiTheme="majorHAnsi" w:cs="Calibri"/>
          <w:sz w:val="22"/>
          <w:szCs w:val="22"/>
        </w:rPr>
      </w:pPr>
    </w:p>
    <w:p w14:paraId="0994B39E" w14:textId="77777777" w:rsidR="007D62D6" w:rsidRPr="00545C33" w:rsidRDefault="007D62D6" w:rsidP="007D62D6">
      <w:pPr>
        <w:pStyle w:val="ListParagraph"/>
        <w:rPr>
          <w:rStyle w:val="ResumeBodyCharChar"/>
          <w:rFonts w:asciiTheme="majorHAnsi" w:hAnsiTheme="majorHAnsi" w:cs="Calibri"/>
          <w:sz w:val="22"/>
          <w:szCs w:val="22"/>
        </w:rPr>
      </w:pPr>
    </w:p>
    <w:p w14:paraId="17193040" w14:textId="29740011" w:rsidR="004E2C42" w:rsidRPr="000B63C5" w:rsidRDefault="00EB56FE" w:rsidP="004E2C42">
      <w:pPr>
        <w:pStyle w:val="NoSpacing"/>
        <w:rPr>
          <w:rFonts w:asciiTheme="majorHAnsi" w:hAnsiTheme="majorHAnsi"/>
          <w:bCs/>
          <w:sz w:val="22"/>
          <w:szCs w:val="22"/>
        </w:rPr>
      </w:pPr>
      <w:r w:rsidRPr="000B63C5">
        <w:rPr>
          <w:rFonts w:asciiTheme="majorHAnsi" w:hAnsiTheme="majorHAnsi"/>
          <w:bCs/>
          <w:sz w:val="22"/>
          <w:szCs w:val="22"/>
        </w:rPr>
        <w:t>Charles Schwab</w:t>
      </w:r>
      <w:r w:rsidR="005A1F49" w:rsidRPr="000B63C5">
        <w:rPr>
          <w:rFonts w:asciiTheme="majorHAnsi" w:hAnsiTheme="majorHAnsi"/>
          <w:bCs/>
          <w:sz w:val="22"/>
          <w:szCs w:val="22"/>
        </w:rPr>
        <w:t>, ETL Developer</w:t>
      </w:r>
      <w:r w:rsidR="004E2C42" w:rsidRPr="000B63C5">
        <w:rPr>
          <w:rFonts w:asciiTheme="majorHAnsi" w:hAnsiTheme="majorHAnsi"/>
          <w:bCs/>
          <w:sz w:val="22"/>
          <w:szCs w:val="22"/>
        </w:rPr>
        <w:tab/>
      </w:r>
      <w:r w:rsidR="004E2C42" w:rsidRPr="000B63C5">
        <w:rPr>
          <w:rFonts w:asciiTheme="majorHAnsi" w:hAnsiTheme="majorHAnsi"/>
          <w:bCs/>
          <w:sz w:val="22"/>
          <w:szCs w:val="22"/>
        </w:rPr>
        <w:tab/>
      </w:r>
      <w:r w:rsidR="004E2C42" w:rsidRPr="000B63C5">
        <w:rPr>
          <w:rFonts w:asciiTheme="majorHAnsi" w:hAnsiTheme="majorHAnsi"/>
          <w:bCs/>
          <w:sz w:val="22"/>
          <w:szCs w:val="22"/>
        </w:rPr>
        <w:tab/>
        <w:t xml:space="preserve">        </w:t>
      </w:r>
      <w:r w:rsidR="004E2C42" w:rsidRPr="000B63C5">
        <w:rPr>
          <w:rFonts w:asciiTheme="majorHAnsi" w:hAnsiTheme="majorHAnsi"/>
          <w:bCs/>
          <w:sz w:val="22"/>
          <w:szCs w:val="22"/>
        </w:rPr>
        <w:tab/>
      </w:r>
      <w:r w:rsidR="00C15846" w:rsidRPr="000B63C5">
        <w:rPr>
          <w:rFonts w:asciiTheme="majorHAnsi" w:hAnsiTheme="majorHAnsi"/>
          <w:bCs/>
          <w:sz w:val="22"/>
          <w:szCs w:val="22"/>
        </w:rPr>
        <w:t xml:space="preserve">                          </w:t>
      </w:r>
      <w:r w:rsidR="007E6993">
        <w:rPr>
          <w:rFonts w:asciiTheme="majorHAnsi" w:hAnsiTheme="majorHAnsi"/>
          <w:bCs/>
          <w:sz w:val="22"/>
          <w:szCs w:val="22"/>
        </w:rPr>
        <w:tab/>
      </w:r>
      <w:r w:rsidR="00C15846" w:rsidRPr="000B63C5">
        <w:rPr>
          <w:rFonts w:asciiTheme="majorHAnsi" w:hAnsiTheme="majorHAnsi"/>
          <w:bCs/>
          <w:sz w:val="22"/>
          <w:szCs w:val="22"/>
        </w:rPr>
        <w:t xml:space="preserve"> </w:t>
      </w:r>
      <w:r w:rsidR="004E2C42" w:rsidRPr="00F11B04">
        <w:rPr>
          <w:rFonts w:asciiTheme="majorHAnsi" w:hAnsiTheme="majorHAnsi"/>
          <w:bCs/>
          <w:sz w:val="22"/>
          <w:szCs w:val="22"/>
        </w:rPr>
        <w:t>Jan 201</w:t>
      </w:r>
      <w:r w:rsidR="00F11B04" w:rsidRPr="00F11B04">
        <w:rPr>
          <w:rFonts w:asciiTheme="majorHAnsi" w:hAnsiTheme="majorHAnsi"/>
          <w:bCs/>
          <w:sz w:val="22"/>
          <w:szCs w:val="22"/>
        </w:rPr>
        <w:t>7</w:t>
      </w:r>
      <w:r w:rsidR="004E2C42" w:rsidRPr="00F11B04">
        <w:rPr>
          <w:rFonts w:asciiTheme="majorHAnsi" w:hAnsiTheme="majorHAnsi"/>
          <w:bCs/>
          <w:sz w:val="22"/>
          <w:szCs w:val="22"/>
        </w:rPr>
        <w:t xml:space="preserve"> to</w:t>
      </w:r>
      <w:r w:rsidR="00F11B04" w:rsidRPr="00F11B04">
        <w:rPr>
          <w:rFonts w:asciiTheme="majorHAnsi" w:hAnsiTheme="majorHAnsi"/>
          <w:bCs/>
          <w:sz w:val="22"/>
          <w:szCs w:val="22"/>
        </w:rPr>
        <w:t xml:space="preserve"> Nov</w:t>
      </w:r>
      <w:r w:rsidR="004E2C42" w:rsidRPr="00F11B04">
        <w:rPr>
          <w:rFonts w:asciiTheme="majorHAnsi" w:hAnsiTheme="majorHAnsi"/>
          <w:bCs/>
          <w:sz w:val="22"/>
          <w:szCs w:val="22"/>
        </w:rPr>
        <w:t xml:space="preserve"> </w:t>
      </w:r>
      <w:r w:rsidR="00F11B04" w:rsidRPr="00F11B04">
        <w:rPr>
          <w:rFonts w:asciiTheme="majorHAnsi" w:hAnsiTheme="majorHAnsi"/>
          <w:bCs/>
          <w:sz w:val="22"/>
          <w:szCs w:val="22"/>
        </w:rPr>
        <w:t>2020</w:t>
      </w:r>
    </w:p>
    <w:p w14:paraId="3C5CBF39" w14:textId="34506B02" w:rsidR="004E2C42" w:rsidRPr="000B63C5" w:rsidRDefault="004E2C42" w:rsidP="004E2C42">
      <w:pPr>
        <w:pStyle w:val="NoSpacing"/>
        <w:rPr>
          <w:rFonts w:asciiTheme="majorHAnsi" w:hAnsiTheme="majorHAnsi"/>
          <w:bCs/>
          <w:sz w:val="22"/>
          <w:szCs w:val="22"/>
        </w:rPr>
      </w:pPr>
      <w:r w:rsidRPr="000B63C5">
        <w:rPr>
          <w:rFonts w:asciiTheme="majorHAnsi" w:hAnsiTheme="majorHAnsi"/>
          <w:bCs/>
          <w:sz w:val="22"/>
          <w:szCs w:val="22"/>
        </w:rPr>
        <w:tab/>
      </w:r>
      <w:r w:rsidRPr="000B63C5">
        <w:rPr>
          <w:rFonts w:asciiTheme="majorHAnsi" w:hAnsiTheme="majorHAnsi"/>
          <w:bCs/>
          <w:sz w:val="22"/>
          <w:szCs w:val="22"/>
        </w:rPr>
        <w:tab/>
      </w:r>
      <w:r w:rsidRPr="000B63C5">
        <w:rPr>
          <w:rFonts w:asciiTheme="majorHAnsi" w:hAnsiTheme="majorHAnsi"/>
          <w:bCs/>
          <w:sz w:val="22"/>
          <w:szCs w:val="22"/>
        </w:rPr>
        <w:tab/>
      </w:r>
    </w:p>
    <w:p w14:paraId="5B0EFD66" w14:textId="2CF758AF" w:rsidR="004E2C42" w:rsidRDefault="004E2C42" w:rsidP="003C5C0A">
      <w:pPr>
        <w:pStyle w:val="Heading5"/>
        <w:widowControl w:val="0"/>
        <w:autoSpaceDE w:val="0"/>
        <w:autoSpaceDN w:val="0"/>
        <w:adjustRightInd w:val="0"/>
        <w:spacing w:before="120"/>
        <w:jc w:val="both"/>
        <w:rPr>
          <w:rFonts w:cstheme="minorHAnsi"/>
          <w:color w:val="auto"/>
          <w:u w:val="single"/>
        </w:rPr>
      </w:pPr>
      <w:r w:rsidRPr="000B63C5">
        <w:rPr>
          <w:rFonts w:cstheme="minorHAnsi"/>
          <w:color w:val="auto"/>
          <w:u w:val="single"/>
        </w:rPr>
        <w:t>Responsibilities:</w:t>
      </w:r>
    </w:p>
    <w:p w14:paraId="28120B0A" w14:textId="77777777" w:rsidR="00AF61CC" w:rsidRPr="00AF61CC" w:rsidRDefault="00AF61CC" w:rsidP="00AF61CC">
      <w:pPr>
        <w:spacing w:line="240" w:lineRule="auto"/>
        <w:rPr>
          <w:sz w:val="10"/>
        </w:rPr>
      </w:pPr>
    </w:p>
    <w:p w14:paraId="48F748FA" w14:textId="3BDF0E55" w:rsidR="002D2913" w:rsidRDefault="002D2913" w:rsidP="00F11B04">
      <w:pPr>
        <w:pStyle w:val="ResumeBodyChar"/>
        <w:numPr>
          <w:ilvl w:val="0"/>
          <w:numId w:val="36"/>
        </w:numPr>
        <w:pBdr>
          <w:bottom w:val="single" w:sz="4" w:space="1" w:color="FFFFFF"/>
        </w:pBdr>
        <w:tabs>
          <w:tab w:val="left" w:pos="72"/>
        </w:tabs>
        <w:autoSpaceDE w:val="0"/>
        <w:autoSpaceDN w:val="0"/>
        <w:adjustRightInd w:val="0"/>
        <w:spacing w:after="0" w:line="240" w:lineRule="auto"/>
        <w:jc w:val="both"/>
        <w:rPr>
          <w:rStyle w:val="ResumeBodyCharChar"/>
          <w:rFonts w:asciiTheme="majorHAnsi" w:hAnsiTheme="majorHAnsi" w:cs="Calibri"/>
          <w:sz w:val="22"/>
          <w:szCs w:val="22"/>
        </w:rPr>
      </w:pPr>
      <w:r>
        <w:rPr>
          <w:rStyle w:val="ResumeBodyCharChar"/>
          <w:rFonts w:asciiTheme="majorHAnsi" w:hAnsiTheme="majorHAnsi" w:cs="Calibri"/>
          <w:sz w:val="22"/>
          <w:szCs w:val="22"/>
        </w:rPr>
        <w:t xml:space="preserve">Worked on migration project to build </w:t>
      </w:r>
      <w:r w:rsidR="00661918">
        <w:rPr>
          <w:rStyle w:val="ResumeBodyCharChar"/>
          <w:rFonts w:asciiTheme="majorHAnsi" w:hAnsiTheme="majorHAnsi" w:cs="Calibri"/>
          <w:sz w:val="22"/>
          <w:szCs w:val="22"/>
        </w:rPr>
        <w:t xml:space="preserve">more than 10 </w:t>
      </w:r>
      <w:r>
        <w:rPr>
          <w:rStyle w:val="ResumeBodyCharChar"/>
          <w:rFonts w:asciiTheme="majorHAnsi" w:hAnsiTheme="majorHAnsi" w:cs="Calibri"/>
          <w:sz w:val="22"/>
          <w:szCs w:val="22"/>
        </w:rPr>
        <w:t xml:space="preserve">data pipelines for </w:t>
      </w:r>
      <w:r w:rsidR="00110F1F">
        <w:rPr>
          <w:rStyle w:val="ResumeBodyCharChar"/>
          <w:rFonts w:asciiTheme="majorHAnsi" w:hAnsiTheme="majorHAnsi" w:cs="Calibri"/>
          <w:sz w:val="22"/>
          <w:szCs w:val="22"/>
        </w:rPr>
        <w:t>Snowflake cloud</w:t>
      </w:r>
      <w:r>
        <w:rPr>
          <w:rStyle w:val="ResumeBodyCharChar"/>
          <w:rFonts w:asciiTheme="majorHAnsi" w:hAnsiTheme="majorHAnsi" w:cs="Calibri"/>
          <w:sz w:val="22"/>
          <w:szCs w:val="22"/>
        </w:rPr>
        <w:t xml:space="preserve"> </w:t>
      </w:r>
      <w:r w:rsidR="00661918">
        <w:rPr>
          <w:rStyle w:val="ResumeBodyCharChar"/>
          <w:rFonts w:asciiTheme="majorHAnsi" w:hAnsiTheme="majorHAnsi" w:cs="Calibri"/>
          <w:sz w:val="22"/>
          <w:szCs w:val="22"/>
        </w:rPr>
        <w:t>D</w:t>
      </w:r>
      <w:r>
        <w:rPr>
          <w:rStyle w:val="ResumeBodyCharChar"/>
          <w:rFonts w:asciiTheme="majorHAnsi" w:hAnsiTheme="majorHAnsi" w:cs="Calibri"/>
          <w:sz w:val="22"/>
          <w:szCs w:val="22"/>
        </w:rPr>
        <w:t xml:space="preserve">atawarehouse. </w:t>
      </w:r>
    </w:p>
    <w:p w14:paraId="7735B27C" w14:textId="14FBB6D3" w:rsidR="006969B3" w:rsidRDefault="006969B3" w:rsidP="00F11B04">
      <w:pPr>
        <w:pStyle w:val="ResumeBodyChar"/>
        <w:numPr>
          <w:ilvl w:val="0"/>
          <w:numId w:val="36"/>
        </w:numPr>
        <w:pBdr>
          <w:bottom w:val="single" w:sz="4" w:space="1" w:color="FFFFFF"/>
        </w:pBdr>
        <w:tabs>
          <w:tab w:val="left" w:pos="72"/>
        </w:tabs>
        <w:autoSpaceDE w:val="0"/>
        <w:autoSpaceDN w:val="0"/>
        <w:adjustRightInd w:val="0"/>
        <w:spacing w:after="0" w:line="240" w:lineRule="auto"/>
        <w:jc w:val="both"/>
        <w:rPr>
          <w:rStyle w:val="ResumeBodyCharChar"/>
          <w:rFonts w:asciiTheme="majorHAnsi" w:hAnsiTheme="majorHAnsi" w:cs="Calibri"/>
          <w:sz w:val="22"/>
          <w:szCs w:val="22"/>
        </w:rPr>
      </w:pPr>
      <w:r>
        <w:rPr>
          <w:rStyle w:val="ResumeBodyCharChar"/>
          <w:rFonts w:asciiTheme="majorHAnsi" w:hAnsiTheme="majorHAnsi" w:cs="Calibri"/>
          <w:sz w:val="22"/>
          <w:szCs w:val="22"/>
        </w:rPr>
        <w:t xml:space="preserve">Worked on POC </w:t>
      </w:r>
      <w:r w:rsidR="00F74A49">
        <w:rPr>
          <w:rStyle w:val="ResumeBodyCharChar"/>
          <w:rFonts w:asciiTheme="majorHAnsi" w:hAnsiTheme="majorHAnsi" w:cs="Calibri"/>
          <w:sz w:val="22"/>
          <w:szCs w:val="22"/>
        </w:rPr>
        <w:t>project to compare the performance of different cloud Datawarehouse like Snowflake and Redshift.</w:t>
      </w:r>
    </w:p>
    <w:p w14:paraId="17A16784" w14:textId="0DB87C8C" w:rsidR="00F74A49" w:rsidRDefault="00F74A49" w:rsidP="00F11B04">
      <w:pPr>
        <w:pStyle w:val="ResumeBodyChar"/>
        <w:numPr>
          <w:ilvl w:val="0"/>
          <w:numId w:val="36"/>
        </w:numPr>
        <w:pBdr>
          <w:bottom w:val="single" w:sz="4" w:space="1" w:color="FFFFFF"/>
        </w:pBdr>
        <w:tabs>
          <w:tab w:val="left" w:pos="72"/>
        </w:tabs>
        <w:autoSpaceDE w:val="0"/>
        <w:autoSpaceDN w:val="0"/>
        <w:adjustRightInd w:val="0"/>
        <w:spacing w:after="0" w:line="240" w:lineRule="auto"/>
        <w:jc w:val="both"/>
        <w:rPr>
          <w:rStyle w:val="ResumeBodyCharChar"/>
          <w:rFonts w:asciiTheme="majorHAnsi" w:hAnsiTheme="majorHAnsi" w:cs="Calibri"/>
          <w:sz w:val="22"/>
          <w:szCs w:val="22"/>
        </w:rPr>
      </w:pPr>
      <w:r>
        <w:rPr>
          <w:rStyle w:val="ResumeBodyCharChar"/>
          <w:rFonts w:asciiTheme="majorHAnsi" w:hAnsiTheme="majorHAnsi" w:cs="Calibri"/>
          <w:sz w:val="22"/>
          <w:szCs w:val="22"/>
        </w:rPr>
        <w:t xml:space="preserve">Did </w:t>
      </w:r>
      <w:r w:rsidR="00AD0278">
        <w:rPr>
          <w:rStyle w:val="ResumeBodyCharChar"/>
          <w:rFonts w:asciiTheme="majorHAnsi" w:hAnsiTheme="majorHAnsi" w:cs="Calibri"/>
          <w:sz w:val="22"/>
          <w:szCs w:val="22"/>
        </w:rPr>
        <w:t xml:space="preserve">POC on Azure service like Azure Data factory for ETL operations </w:t>
      </w:r>
      <w:r w:rsidR="008F3C64">
        <w:rPr>
          <w:rStyle w:val="ResumeBodyCharChar"/>
          <w:rFonts w:asciiTheme="majorHAnsi" w:hAnsiTheme="majorHAnsi" w:cs="Calibri"/>
          <w:sz w:val="22"/>
          <w:szCs w:val="22"/>
        </w:rPr>
        <w:t>and measured the performance of SQL Datawarehouse.</w:t>
      </w:r>
    </w:p>
    <w:p w14:paraId="74B91995" w14:textId="77777777" w:rsidR="00E1667C" w:rsidRPr="00F11B04" w:rsidRDefault="00E1667C" w:rsidP="00F11B04">
      <w:pPr>
        <w:pStyle w:val="ResumeBodyChar"/>
        <w:numPr>
          <w:ilvl w:val="0"/>
          <w:numId w:val="36"/>
        </w:numPr>
        <w:pBdr>
          <w:bottom w:val="single" w:sz="4" w:space="1" w:color="FFFFFF"/>
        </w:pBdr>
        <w:tabs>
          <w:tab w:val="left" w:pos="72"/>
        </w:tabs>
        <w:autoSpaceDE w:val="0"/>
        <w:autoSpaceDN w:val="0"/>
        <w:adjustRightInd w:val="0"/>
        <w:spacing w:after="0" w:line="240" w:lineRule="auto"/>
        <w:jc w:val="both"/>
        <w:rPr>
          <w:rStyle w:val="ResumeBodyCharChar"/>
          <w:rFonts w:asciiTheme="majorHAnsi" w:hAnsiTheme="majorHAnsi" w:cs="Calibri"/>
          <w:sz w:val="22"/>
          <w:szCs w:val="22"/>
        </w:rPr>
      </w:pPr>
      <w:r w:rsidRPr="00F11B04">
        <w:rPr>
          <w:rStyle w:val="ResumeBodyCharChar"/>
          <w:rFonts w:asciiTheme="majorHAnsi" w:hAnsiTheme="majorHAnsi" w:cs="Calibri"/>
          <w:sz w:val="22"/>
          <w:szCs w:val="22"/>
        </w:rPr>
        <w:t>Extensively worked in Data Extraction, loading and transformation from source to target system using Teradata utilities like BTEQ, Fastload, and Multiload with Informatica Power Center.</w:t>
      </w:r>
    </w:p>
    <w:p w14:paraId="7C176DAC" w14:textId="77777777" w:rsidR="00E1667C" w:rsidRPr="00F11B04" w:rsidRDefault="00E1667C" w:rsidP="00F11B04">
      <w:pPr>
        <w:pStyle w:val="ResumeBodyChar"/>
        <w:numPr>
          <w:ilvl w:val="0"/>
          <w:numId w:val="36"/>
        </w:numPr>
        <w:pBdr>
          <w:bottom w:val="single" w:sz="4" w:space="1" w:color="FFFFFF"/>
        </w:pBdr>
        <w:tabs>
          <w:tab w:val="left" w:pos="72"/>
        </w:tabs>
        <w:autoSpaceDE w:val="0"/>
        <w:autoSpaceDN w:val="0"/>
        <w:adjustRightInd w:val="0"/>
        <w:spacing w:after="0" w:line="240" w:lineRule="auto"/>
        <w:jc w:val="both"/>
        <w:rPr>
          <w:rStyle w:val="ResumeBodyCharChar"/>
          <w:rFonts w:asciiTheme="majorHAnsi" w:hAnsiTheme="majorHAnsi" w:cs="Calibri"/>
          <w:sz w:val="22"/>
          <w:szCs w:val="22"/>
        </w:rPr>
      </w:pPr>
      <w:r w:rsidRPr="00F11B04">
        <w:rPr>
          <w:rStyle w:val="ResumeBodyCharChar"/>
          <w:rFonts w:asciiTheme="majorHAnsi" w:hAnsiTheme="majorHAnsi" w:cs="Calibri"/>
          <w:sz w:val="22"/>
          <w:szCs w:val="22"/>
        </w:rPr>
        <w:t xml:space="preserve">Creating the Workflows, Worklets, Mappings, Mapplets, Reusable transformations and scheduling Workflows and sessions using Informatica Power Center </w:t>
      </w:r>
    </w:p>
    <w:p w14:paraId="29D76C20" w14:textId="2BD099F1" w:rsidR="00E1667C" w:rsidRPr="00F11B04" w:rsidRDefault="00E1667C" w:rsidP="00F11B04">
      <w:pPr>
        <w:pStyle w:val="ResumeBodyChar"/>
        <w:numPr>
          <w:ilvl w:val="0"/>
          <w:numId w:val="36"/>
        </w:numPr>
        <w:pBdr>
          <w:bottom w:val="single" w:sz="4" w:space="1" w:color="FFFFFF"/>
        </w:pBdr>
        <w:tabs>
          <w:tab w:val="left" w:pos="72"/>
        </w:tabs>
        <w:autoSpaceDE w:val="0"/>
        <w:autoSpaceDN w:val="0"/>
        <w:adjustRightInd w:val="0"/>
        <w:spacing w:after="0" w:line="240" w:lineRule="auto"/>
        <w:jc w:val="both"/>
        <w:rPr>
          <w:rStyle w:val="ResumeBodyCharChar"/>
          <w:rFonts w:asciiTheme="majorHAnsi" w:hAnsiTheme="majorHAnsi" w:cs="Calibri"/>
          <w:sz w:val="22"/>
          <w:szCs w:val="22"/>
        </w:rPr>
      </w:pPr>
      <w:r w:rsidRPr="00F11B04">
        <w:rPr>
          <w:rStyle w:val="ResumeBodyCharChar"/>
          <w:rFonts w:asciiTheme="majorHAnsi" w:hAnsiTheme="majorHAnsi" w:cs="Calibri"/>
          <w:sz w:val="22"/>
          <w:szCs w:val="22"/>
        </w:rPr>
        <w:t xml:space="preserve">Extensively worked on Teradata performance tuning activities by leveraging different techniques like </w:t>
      </w:r>
      <w:r w:rsidR="008D1FC7" w:rsidRPr="00F11B04">
        <w:rPr>
          <w:rStyle w:val="ResumeBodyCharChar"/>
          <w:rFonts w:asciiTheme="majorHAnsi" w:hAnsiTheme="majorHAnsi" w:cs="Calibri"/>
          <w:sz w:val="22"/>
          <w:szCs w:val="22"/>
        </w:rPr>
        <w:t xml:space="preserve">creation of </w:t>
      </w:r>
      <w:r w:rsidR="00F23808" w:rsidRPr="00F11B04">
        <w:rPr>
          <w:rStyle w:val="ResumeBodyCharChar"/>
          <w:rFonts w:asciiTheme="majorHAnsi" w:hAnsiTheme="majorHAnsi" w:cs="Calibri"/>
          <w:sz w:val="22"/>
          <w:szCs w:val="22"/>
        </w:rPr>
        <w:t>indexes, identifying</w:t>
      </w:r>
      <w:r w:rsidR="008D1FC7" w:rsidRPr="00F11B04">
        <w:rPr>
          <w:rStyle w:val="ResumeBodyCharChar"/>
          <w:rFonts w:asciiTheme="majorHAnsi" w:hAnsiTheme="majorHAnsi" w:cs="Calibri"/>
          <w:sz w:val="22"/>
          <w:szCs w:val="22"/>
        </w:rPr>
        <w:t xml:space="preserve"> the candidates for table partitioning and providing</w:t>
      </w:r>
      <w:r w:rsidRPr="00F11B04">
        <w:rPr>
          <w:rStyle w:val="ResumeBodyCharChar"/>
          <w:rFonts w:asciiTheme="majorHAnsi" w:hAnsiTheme="majorHAnsi" w:cs="Calibri"/>
          <w:sz w:val="22"/>
          <w:szCs w:val="22"/>
        </w:rPr>
        <w:t xml:space="preserve"> recommendations to users</w:t>
      </w:r>
      <w:r w:rsidR="008D1FC7" w:rsidRPr="00F11B04">
        <w:rPr>
          <w:rStyle w:val="ResumeBodyCharChar"/>
          <w:rFonts w:asciiTheme="majorHAnsi" w:hAnsiTheme="majorHAnsi" w:cs="Calibri"/>
          <w:sz w:val="22"/>
          <w:szCs w:val="22"/>
        </w:rPr>
        <w:t>/clients</w:t>
      </w:r>
      <w:r w:rsidRPr="00F11B04">
        <w:rPr>
          <w:rStyle w:val="ResumeBodyCharChar"/>
          <w:rFonts w:asciiTheme="majorHAnsi" w:hAnsiTheme="majorHAnsi" w:cs="Calibri"/>
          <w:sz w:val="22"/>
          <w:szCs w:val="22"/>
        </w:rPr>
        <w:t xml:space="preserve"> on </w:t>
      </w:r>
      <w:r w:rsidR="008D1FC7" w:rsidRPr="00F11B04">
        <w:rPr>
          <w:rStyle w:val="ResumeBodyCharChar"/>
          <w:rFonts w:asciiTheme="majorHAnsi" w:hAnsiTheme="majorHAnsi" w:cs="Calibri"/>
          <w:sz w:val="22"/>
          <w:szCs w:val="22"/>
        </w:rPr>
        <w:t xml:space="preserve">best </w:t>
      </w:r>
      <w:r w:rsidRPr="00F11B04">
        <w:rPr>
          <w:rStyle w:val="ResumeBodyCharChar"/>
          <w:rFonts w:asciiTheme="majorHAnsi" w:hAnsiTheme="majorHAnsi" w:cs="Calibri"/>
          <w:sz w:val="22"/>
          <w:szCs w:val="22"/>
        </w:rPr>
        <w:t>coding practices.</w:t>
      </w:r>
    </w:p>
    <w:p w14:paraId="485BDF37" w14:textId="77777777" w:rsidR="00E1667C" w:rsidRPr="00F11B04" w:rsidRDefault="00E1667C" w:rsidP="00F11B04">
      <w:pPr>
        <w:pStyle w:val="ResumeBodyChar"/>
        <w:numPr>
          <w:ilvl w:val="0"/>
          <w:numId w:val="36"/>
        </w:numPr>
        <w:pBdr>
          <w:bottom w:val="single" w:sz="4" w:space="1" w:color="FFFFFF"/>
        </w:pBdr>
        <w:tabs>
          <w:tab w:val="left" w:pos="72"/>
        </w:tabs>
        <w:autoSpaceDE w:val="0"/>
        <w:autoSpaceDN w:val="0"/>
        <w:adjustRightInd w:val="0"/>
        <w:spacing w:after="0" w:line="240" w:lineRule="auto"/>
        <w:jc w:val="both"/>
        <w:rPr>
          <w:rStyle w:val="ResumeBodyCharChar"/>
          <w:rFonts w:asciiTheme="majorHAnsi" w:hAnsiTheme="majorHAnsi" w:cs="Calibri"/>
          <w:sz w:val="22"/>
          <w:szCs w:val="22"/>
        </w:rPr>
      </w:pPr>
      <w:r w:rsidRPr="00F11B04">
        <w:rPr>
          <w:rStyle w:val="ResumeBodyCharChar"/>
          <w:rFonts w:asciiTheme="majorHAnsi" w:hAnsiTheme="majorHAnsi" w:cs="Calibri"/>
          <w:sz w:val="22"/>
          <w:szCs w:val="22"/>
        </w:rPr>
        <w:t xml:space="preserve">Applying different compression techniques like Block Level compression and Multi Value compression and automation to identify the right candidates for compression. </w:t>
      </w:r>
    </w:p>
    <w:p w14:paraId="19F60597" w14:textId="77777777" w:rsidR="00E1667C" w:rsidRPr="00F11B04" w:rsidRDefault="00E1667C" w:rsidP="00F11B04">
      <w:pPr>
        <w:pStyle w:val="ResumeBodyChar"/>
        <w:numPr>
          <w:ilvl w:val="0"/>
          <w:numId w:val="36"/>
        </w:numPr>
        <w:pBdr>
          <w:bottom w:val="single" w:sz="4" w:space="1" w:color="FFFFFF"/>
        </w:pBdr>
        <w:tabs>
          <w:tab w:val="left" w:pos="72"/>
        </w:tabs>
        <w:autoSpaceDE w:val="0"/>
        <w:autoSpaceDN w:val="0"/>
        <w:adjustRightInd w:val="0"/>
        <w:spacing w:after="0" w:line="240" w:lineRule="auto"/>
        <w:jc w:val="both"/>
        <w:rPr>
          <w:rStyle w:val="ResumeBodyCharChar"/>
          <w:rFonts w:asciiTheme="majorHAnsi" w:hAnsiTheme="majorHAnsi" w:cs="Calibri"/>
          <w:sz w:val="22"/>
          <w:szCs w:val="22"/>
        </w:rPr>
      </w:pPr>
      <w:r w:rsidRPr="00F11B04">
        <w:rPr>
          <w:rStyle w:val="ResumeBodyCharChar"/>
          <w:rFonts w:asciiTheme="majorHAnsi" w:hAnsiTheme="majorHAnsi" w:cs="Calibri"/>
          <w:sz w:val="22"/>
          <w:szCs w:val="22"/>
        </w:rPr>
        <w:t>Responsible for extracting data from different SAP modules like Financial Accounting, Profit Center Accounting, Cost Control etc.</w:t>
      </w:r>
    </w:p>
    <w:p w14:paraId="67826EC5" w14:textId="77777777" w:rsidR="000B63C5" w:rsidRDefault="000B63C5" w:rsidP="008D1FC7">
      <w:pPr>
        <w:pStyle w:val="NoSpacing"/>
        <w:rPr>
          <w:rFonts w:asciiTheme="majorHAnsi" w:hAnsiTheme="majorHAnsi"/>
          <w:bCs/>
          <w:sz w:val="22"/>
          <w:szCs w:val="22"/>
        </w:rPr>
      </w:pPr>
    </w:p>
    <w:p w14:paraId="4DE53CFB" w14:textId="2356C6D0" w:rsidR="008D1FC7" w:rsidRPr="000B63C5" w:rsidRDefault="00EB56FE" w:rsidP="008D1FC7">
      <w:pPr>
        <w:pStyle w:val="NoSpacing"/>
        <w:rPr>
          <w:rFonts w:asciiTheme="majorHAnsi" w:hAnsiTheme="majorHAnsi"/>
          <w:bCs/>
          <w:sz w:val="22"/>
          <w:szCs w:val="22"/>
        </w:rPr>
      </w:pPr>
      <w:r w:rsidRPr="000B63C5">
        <w:rPr>
          <w:rFonts w:asciiTheme="majorHAnsi" w:hAnsiTheme="majorHAnsi"/>
          <w:bCs/>
          <w:sz w:val="22"/>
          <w:szCs w:val="22"/>
        </w:rPr>
        <w:t>Vistara</w:t>
      </w:r>
      <w:r>
        <w:rPr>
          <w:rFonts w:asciiTheme="majorHAnsi" w:hAnsiTheme="majorHAnsi"/>
          <w:bCs/>
          <w:sz w:val="22"/>
          <w:szCs w:val="22"/>
        </w:rPr>
        <w:t xml:space="preserve"> </w:t>
      </w:r>
      <w:r w:rsidR="008D1FC7" w:rsidRPr="000B63C5">
        <w:rPr>
          <w:rFonts w:asciiTheme="majorHAnsi" w:hAnsiTheme="majorHAnsi"/>
          <w:bCs/>
          <w:sz w:val="22"/>
          <w:szCs w:val="22"/>
        </w:rPr>
        <w:t>, ETL Developer</w:t>
      </w:r>
      <w:r w:rsidR="008D1FC7" w:rsidRPr="000B63C5">
        <w:rPr>
          <w:rFonts w:asciiTheme="majorHAnsi" w:hAnsiTheme="majorHAnsi"/>
          <w:bCs/>
          <w:sz w:val="22"/>
          <w:szCs w:val="22"/>
        </w:rPr>
        <w:tab/>
      </w:r>
      <w:r w:rsidR="008D1FC7" w:rsidRPr="000B63C5">
        <w:rPr>
          <w:rFonts w:asciiTheme="majorHAnsi" w:hAnsiTheme="majorHAnsi"/>
          <w:bCs/>
          <w:sz w:val="22"/>
          <w:szCs w:val="22"/>
        </w:rPr>
        <w:tab/>
      </w:r>
      <w:r w:rsidR="008D1FC7" w:rsidRPr="000B63C5">
        <w:rPr>
          <w:rFonts w:asciiTheme="majorHAnsi" w:hAnsiTheme="majorHAnsi"/>
          <w:bCs/>
          <w:sz w:val="22"/>
          <w:szCs w:val="22"/>
        </w:rPr>
        <w:tab/>
        <w:t xml:space="preserve">        </w:t>
      </w:r>
      <w:r w:rsidR="008D1FC7" w:rsidRPr="000B63C5">
        <w:rPr>
          <w:rFonts w:asciiTheme="majorHAnsi" w:hAnsiTheme="majorHAnsi"/>
          <w:bCs/>
          <w:sz w:val="22"/>
          <w:szCs w:val="22"/>
        </w:rPr>
        <w:tab/>
      </w:r>
      <w:r w:rsidR="007E6993">
        <w:rPr>
          <w:rFonts w:asciiTheme="majorHAnsi" w:hAnsiTheme="majorHAnsi"/>
          <w:bCs/>
          <w:sz w:val="22"/>
          <w:szCs w:val="22"/>
        </w:rPr>
        <w:tab/>
      </w:r>
      <w:r w:rsidR="007E6993">
        <w:rPr>
          <w:rFonts w:asciiTheme="majorHAnsi" w:hAnsiTheme="majorHAnsi"/>
          <w:bCs/>
          <w:sz w:val="22"/>
          <w:szCs w:val="22"/>
        </w:rPr>
        <w:tab/>
      </w:r>
      <w:r w:rsidR="007E6993">
        <w:rPr>
          <w:rFonts w:asciiTheme="majorHAnsi" w:hAnsiTheme="majorHAnsi"/>
          <w:bCs/>
          <w:sz w:val="22"/>
          <w:szCs w:val="22"/>
        </w:rPr>
        <w:tab/>
      </w:r>
      <w:r w:rsidR="007E6993">
        <w:rPr>
          <w:rFonts w:asciiTheme="majorHAnsi" w:hAnsiTheme="majorHAnsi"/>
          <w:bCs/>
          <w:sz w:val="22"/>
          <w:szCs w:val="22"/>
        </w:rPr>
        <w:tab/>
      </w:r>
      <w:r w:rsidR="008D1FC7" w:rsidRPr="000B63C5">
        <w:rPr>
          <w:rFonts w:asciiTheme="majorHAnsi" w:hAnsiTheme="majorHAnsi"/>
          <w:bCs/>
          <w:sz w:val="22"/>
          <w:szCs w:val="22"/>
        </w:rPr>
        <w:t>Dec 201</w:t>
      </w:r>
      <w:r w:rsidR="000B63C5" w:rsidRPr="000B63C5">
        <w:rPr>
          <w:rFonts w:asciiTheme="majorHAnsi" w:hAnsiTheme="majorHAnsi"/>
          <w:bCs/>
          <w:sz w:val="22"/>
          <w:szCs w:val="22"/>
        </w:rPr>
        <w:t>3</w:t>
      </w:r>
      <w:r w:rsidR="008D1FC7" w:rsidRPr="000B63C5">
        <w:rPr>
          <w:rFonts w:asciiTheme="majorHAnsi" w:hAnsiTheme="majorHAnsi"/>
          <w:bCs/>
          <w:sz w:val="22"/>
          <w:szCs w:val="22"/>
        </w:rPr>
        <w:t xml:space="preserve"> to Jan </w:t>
      </w:r>
      <w:r w:rsidR="000B63C5" w:rsidRPr="000B63C5">
        <w:rPr>
          <w:rFonts w:asciiTheme="majorHAnsi" w:hAnsiTheme="majorHAnsi"/>
          <w:bCs/>
          <w:sz w:val="22"/>
          <w:szCs w:val="22"/>
        </w:rPr>
        <w:t>2016</w:t>
      </w:r>
    </w:p>
    <w:p w14:paraId="57A0C4BC" w14:textId="573E53D3" w:rsidR="000B63C5" w:rsidRDefault="000B07D6" w:rsidP="003C5C0A">
      <w:pPr>
        <w:pStyle w:val="Heading5"/>
        <w:widowControl w:val="0"/>
        <w:autoSpaceDE w:val="0"/>
        <w:autoSpaceDN w:val="0"/>
        <w:adjustRightInd w:val="0"/>
        <w:spacing w:before="120"/>
        <w:jc w:val="both"/>
        <w:rPr>
          <w:rFonts w:cstheme="minorHAnsi"/>
          <w:color w:val="auto"/>
          <w:u w:val="single"/>
        </w:rPr>
      </w:pPr>
      <w:r w:rsidRPr="000B63C5">
        <w:rPr>
          <w:rFonts w:cstheme="minorHAnsi"/>
          <w:color w:val="auto"/>
          <w:u w:val="single"/>
        </w:rPr>
        <w:t>Responsibilities:</w:t>
      </w:r>
    </w:p>
    <w:p w14:paraId="0D22B3A7" w14:textId="77777777" w:rsidR="00AF61CC" w:rsidRPr="00AF61CC" w:rsidRDefault="00AF61CC" w:rsidP="00AF61CC">
      <w:pPr>
        <w:spacing w:line="240" w:lineRule="auto"/>
        <w:rPr>
          <w:sz w:val="10"/>
        </w:rPr>
      </w:pPr>
    </w:p>
    <w:p w14:paraId="75871F3D" w14:textId="77777777" w:rsidR="007937D3" w:rsidRPr="000B63C5" w:rsidRDefault="007937D3" w:rsidP="000B63C5">
      <w:pPr>
        <w:pStyle w:val="ResumeBodyChar"/>
        <w:numPr>
          <w:ilvl w:val="0"/>
          <w:numId w:val="36"/>
        </w:numPr>
        <w:pBdr>
          <w:bottom w:val="single" w:sz="4" w:space="1" w:color="FFFFFF"/>
        </w:pBdr>
        <w:tabs>
          <w:tab w:val="left" w:pos="72"/>
        </w:tabs>
        <w:autoSpaceDE w:val="0"/>
        <w:autoSpaceDN w:val="0"/>
        <w:adjustRightInd w:val="0"/>
        <w:spacing w:after="0" w:line="240" w:lineRule="auto"/>
        <w:jc w:val="both"/>
        <w:rPr>
          <w:rStyle w:val="ResumeBodyCharChar"/>
          <w:rFonts w:asciiTheme="majorHAnsi" w:hAnsiTheme="majorHAnsi" w:cs="Calibri"/>
          <w:sz w:val="22"/>
          <w:szCs w:val="22"/>
        </w:rPr>
      </w:pPr>
      <w:r w:rsidRPr="000B63C5">
        <w:rPr>
          <w:rStyle w:val="ResumeBodyCharChar"/>
          <w:rFonts w:asciiTheme="majorHAnsi" w:hAnsiTheme="majorHAnsi" w:cs="Calibri"/>
          <w:sz w:val="22"/>
          <w:szCs w:val="22"/>
        </w:rPr>
        <w:t>Created, designed, and implemented specifications and developed ETL processes to support the development and implementation of data warehouse projects using Informatica.</w:t>
      </w:r>
    </w:p>
    <w:p w14:paraId="5BC66770" w14:textId="77777777" w:rsidR="007937D3" w:rsidRPr="000B63C5" w:rsidRDefault="007937D3" w:rsidP="000B63C5">
      <w:pPr>
        <w:pStyle w:val="ResumeBodyChar"/>
        <w:numPr>
          <w:ilvl w:val="0"/>
          <w:numId w:val="36"/>
        </w:numPr>
        <w:pBdr>
          <w:bottom w:val="single" w:sz="4" w:space="1" w:color="FFFFFF"/>
        </w:pBdr>
        <w:tabs>
          <w:tab w:val="left" w:pos="72"/>
        </w:tabs>
        <w:autoSpaceDE w:val="0"/>
        <w:autoSpaceDN w:val="0"/>
        <w:adjustRightInd w:val="0"/>
        <w:spacing w:after="0" w:line="240" w:lineRule="auto"/>
        <w:jc w:val="both"/>
        <w:rPr>
          <w:rStyle w:val="ResumeBodyCharChar"/>
          <w:rFonts w:asciiTheme="majorHAnsi" w:hAnsiTheme="majorHAnsi" w:cs="Calibri"/>
          <w:sz w:val="22"/>
          <w:szCs w:val="22"/>
        </w:rPr>
      </w:pPr>
      <w:r w:rsidRPr="000B63C5">
        <w:rPr>
          <w:rStyle w:val="ResumeBodyCharChar"/>
          <w:rFonts w:asciiTheme="majorHAnsi" w:hAnsiTheme="majorHAnsi" w:cs="Calibri"/>
          <w:sz w:val="22"/>
          <w:szCs w:val="22"/>
        </w:rPr>
        <w:t>Extensively worked in Data Extraction, loading and transformation from source to target system using Teradata utilities like BTEQ, Fastload, and Multiload, Informatica Power Center.</w:t>
      </w:r>
    </w:p>
    <w:p w14:paraId="657B0C53" w14:textId="77777777" w:rsidR="007937D3" w:rsidRPr="000B63C5" w:rsidRDefault="007937D3" w:rsidP="000B63C5">
      <w:pPr>
        <w:pStyle w:val="ResumeBodyChar"/>
        <w:numPr>
          <w:ilvl w:val="0"/>
          <w:numId w:val="36"/>
        </w:numPr>
        <w:pBdr>
          <w:bottom w:val="single" w:sz="4" w:space="1" w:color="FFFFFF"/>
        </w:pBdr>
        <w:tabs>
          <w:tab w:val="left" w:pos="72"/>
        </w:tabs>
        <w:autoSpaceDE w:val="0"/>
        <w:autoSpaceDN w:val="0"/>
        <w:adjustRightInd w:val="0"/>
        <w:spacing w:after="0" w:line="240" w:lineRule="auto"/>
        <w:jc w:val="both"/>
        <w:rPr>
          <w:rStyle w:val="ResumeBodyCharChar"/>
          <w:rFonts w:asciiTheme="majorHAnsi" w:hAnsiTheme="majorHAnsi" w:cs="Calibri"/>
          <w:sz w:val="22"/>
          <w:szCs w:val="22"/>
        </w:rPr>
      </w:pPr>
      <w:r w:rsidRPr="000B63C5">
        <w:rPr>
          <w:rStyle w:val="ResumeBodyCharChar"/>
          <w:rFonts w:asciiTheme="majorHAnsi" w:hAnsiTheme="majorHAnsi" w:cs="Calibri"/>
          <w:sz w:val="22"/>
          <w:szCs w:val="22"/>
        </w:rPr>
        <w:t>Created Star Schema with slowly changing Dimension Type 1 and Type 2.</w:t>
      </w:r>
    </w:p>
    <w:p w14:paraId="32C1389F" w14:textId="77777777" w:rsidR="007937D3" w:rsidRPr="000B63C5" w:rsidRDefault="007937D3" w:rsidP="000B63C5">
      <w:pPr>
        <w:pStyle w:val="ResumeBodyChar"/>
        <w:numPr>
          <w:ilvl w:val="0"/>
          <w:numId w:val="36"/>
        </w:numPr>
        <w:pBdr>
          <w:bottom w:val="single" w:sz="4" w:space="1" w:color="FFFFFF"/>
        </w:pBdr>
        <w:tabs>
          <w:tab w:val="left" w:pos="72"/>
        </w:tabs>
        <w:autoSpaceDE w:val="0"/>
        <w:autoSpaceDN w:val="0"/>
        <w:adjustRightInd w:val="0"/>
        <w:spacing w:after="0" w:line="240" w:lineRule="auto"/>
        <w:jc w:val="both"/>
        <w:rPr>
          <w:rStyle w:val="ResumeBodyCharChar"/>
          <w:rFonts w:asciiTheme="majorHAnsi" w:hAnsiTheme="majorHAnsi" w:cs="Calibri"/>
          <w:sz w:val="22"/>
          <w:szCs w:val="22"/>
        </w:rPr>
      </w:pPr>
      <w:r w:rsidRPr="000B63C5">
        <w:rPr>
          <w:rStyle w:val="ResumeBodyCharChar"/>
          <w:rFonts w:asciiTheme="majorHAnsi" w:hAnsiTheme="majorHAnsi" w:cs="Calibri"/>
          <w:sz w:val="22"/>
          <w:szCs w:val="22"/>
        </w:rPr>
        <w:t xml:space="preserve">Developed complex mappings using multiple sources and targets in different databases, flat files and XML files. </w:t>
      </w:r>
    </w:p>
    <w:p w14:paraId="39A5F3FE" w14:textId="77777777" w:rsidR="007937D3" w:rsidRPr="000B63C5" w:rsidRDefault="007937D3" w:rsidP="000B63C5">
      <w:pPr>
        <w:pStyle w:val="ResumeBodyChar"/>
        <w:numPr>
          <w:ilvl w:val="0"/>
          <w:numId w:val="36"/>
        </w:numPr>
        <w:pBdr>
          <w:bottom w:val="single" w:sz="4" w:space="1" w:color="FFFFFF"/>
        </w:pBdr>
        <w:tabs>
          <w:tab w:val="left" w:pos="72"/>
        </w:tabs>
        <w:autoSpaceDE w:val="0"/>
        <w:autoSpaceDN w:val="0"/>
        <w:adjustRightInd w:val="0"/>
        <w:spacing w:after="0" w:line="240" w:lineRule="auto"/>
        <w:jc w:val="both"/>
        <w:rPr>
          <w:rStyle w:val="ResumeBodyCharChar"/>
          <w:rFonts w:asciiTheme="majorHAnsi" w:hAnsiTheme="majorHAnsi" w:cs="Calibri"/>
          <w:sz w:val="22"/>
          <w:szCs w:val="22"/>
        </w:rPr>
      </w:pPr>
      <w:r w:rsidRPr="000B63C5">
        <w:rPr>
          <w:rStyle w:val="ResumeBodyCharChar"/>
          <w:rFonts w:asciiTheme="majorHAnsi" w:hAnsiTheme="majorHAnsi" w:cs="Calibri"/>
          <w:sz w:val="22"/>
          <w:szCs w:val="22"/>
        </w:rPr>
        <w:t>Created pre- and post-load scripts to drop indexes and key constraints before session and rebuild those indexes and key constraints after the session completes.</w:t>
      </w:r>
    </w:p>
    <w:p w14:paraId="1BFAA3FB" w14:textId="77777777" w:rsidR="000B63C5" w:rsidRDefault="000B63C5" w:rsidP="008D1FC7">
      <w:pPr>
        <w:pStyle w:val="NoSpacing"/>
        <w:rPr>
          <w:rFonts w:asciiTheme="majorHAnsi" w:hAnsiTheme="majorHAnsi"/>
          <w:bCs/>
          <w:sz w:val="22"/>
          <w:szCs w:val="22"/>
        </w:rPr>
      </w:pPr>
    </w:p>
    <w:p w14:paraId="100B5D50" w14:textId="77777777" w:rsidR="007E15AF" w:rsidRPr="002B7FD8" w:rsidRDefault="007E15AF" w:rsidP="007E15AF">
      <w:pPr>
        <w:pStyle w:val="ResumeBodyChar"/>
        <w:pBdr>
          <w:bottom w:val="single" w:sz="4" w:space="1" w:color="FFFFFF"/>
        </w:pBdr>
        <w:tabs>
          <w:tab w:val="left" w:pos="72"/>
        </w:tabs>
        <w:jc w:val="both"/>
        <w:rPr>
          <w:rStyle w:val="ResumeBodyCharChar"/>
          <w:rFonts w:asciiTheme="majorHAnsi" w:hAnsiTheme="majorHAnsi" w:cs="Calibri"/>
          <w:sz w:val="22"/>
          <w:szCs w:val="22"/>
        </w:rPr>
      </w:pPr>
      <w:r w:rsidRPr="002B7FD8">
        <w:rPr>
          <w:rStyle w:val="ResumeBodyCharChar"/>
          <w:rFonts w:asciiTheme="majorHAnsi" w:hAnsiTheme="majorHAnsi" w:cs="Calibri"/>
          <w:b/>
          <w:sz w:val="22"/>
          <w:szCs w:val="22"/>
        </w:rPr>
        <w:t>Education</w:t>
      </w:r>
      <w:r w:rsidRPr="002B7FD8">
        <w:rPr>
          <w:rStyle w:val="ResumeBodyCharChar"/>
          <w:rFonts w:asciiTheme="majorHAnsi" w:hAnsiTheme="majorHAnsi" w:cs="Calibri"/>
          <w:sz w:val="22"/>
          <w:szCs w:val="22"/>
        </w:rPr>
        <w:t>:</w:t>
      </w:r>
    </w:p>
    <w:p w14:paraId="1F07727F" w14:textId="5D9CFCC8" w:rsidR="007E15AF" w:rsidRPr="002B7FD8" w:rsidRDefault="007E15AF" w:rsidP="007E15AF">
      <w:pPr>
        <w:pStyle w:val="ResumeBodyChar"/>
        <w:pBdr>
          <w:bottom w:val="single" w:sz="4" w:space="1" w:color="FFFFFF"/>
        </w:pBdr>
        <w:tabs>
          <w:tab w:val="left" w:pos="72"/>
        </w:tabs>
        <w:jc w:val="both"/>
        <w:rPr>
          <w:rStyle w:val="ResumeBodyCharChar"/>
          <w:rFonts w:asciiTheme="majorHAnsi" w:hAnsiTheme="majorHAnsi" w:cs="Calibri"/>
          <w:szCs w:val="20"/>
        </w:rPr>
      </w:pPr>
      <w:r w:rsidRPr="002B7FD8">
        <w:rPr>
          <w:rStyle w:val="ResumeBodyCharChar"/>
          <w:rFonts w:asciiTheme="majorHAnsi" w:hAnsiTheme="majorHAnsi" w:cs="Calibri"/>
          <w:szCs w:val="20"/>
        </w:rPr>
        <w:t xml:space="preserve">Bachelor of </w:t>
      </w:r>
      <w:r w:rsidR="003F7195" w:rsidRPr="002B7FD8">
        <w:rPr>
          <w:rStyle w:val="ResumeBodyCharChar"/>
          <w:rFonts w:asciiTheme="majorHAnsi" w:hAnsiTheme="majorHAnsi" w:cs="Calibri"/>
          <w:szCs w:val="20"/>
        </w:rPr>
        <w:t>Computer Science</w:t>
      </w:r>
      <w:r w:rsidRPr="002B7FD8">
        <w:rPr>
          <w:rStyle w:val="ResumeBodyCharChar"/>
          <w:rFonts w:asciiTheme="majorHAnsi" w:hAnsiTheme="majorHAnsi" w:cs="Calibri"/>
          <w:szCs w:val="20"/>
        </w:rPr>
        <w:t>,</w:t>
      </w:r>
      <w:r w:rsidR="002B7FD8">
        <w:rPr>
          <w:rStyle w:val="ResumeBodyCharChar"/>
          <w:rFonts w:asciiTheme="majorHAnsi" w:hAnsiTheme="majorHAnsi" w:cs="Calibri"/>
          <w:szCs w:val="20"/>
        </w:rPr>
        <w:t xml:space="preserve"> </w:t>
      </w:r>
      <w:r w:rsidRPr="002B7FD8">
        <w:rPr>
          <w:rStyle w:val="ResumeBodyCharChar"/>
          <w:rFonts w:asciiTheme="majorHAnsi" w:hAnsiTheme="majorHAnsi" w:cs="Calibri"/>
          <w:szCs w:val="20"/>
        </w:rPr>
        <w:t>20</w:t>
      </w:r>
      <w:r w:rsidR="003F7195" w:rsidRPr="002B7FD8">
        <w:rPr>
          <w:rStyle w:val="ResumeBodyCharChar"/>
          <w:rFonts w:asciiTheme="majorHAnsi" w:hAnsiTheme="majorHAnsi" w:cs="Calibri"/>
          <w:szCs w:val="20"/>
        </w:rPr>
        <w:t>13</w:t>
      </w:r>
    </w:p>
    <w:p w14:paraId="7BC040F5" w14:textId="29E00C92" w:rsidR="007E15AF" w:rsidRPr="002B7FD8" w:rsidRDefault="007E15AF" w:rsidP="007E15AF">
      <w:pPr>
        <w:pStyle w:val="ResumeBodyChar"/>
        <w:pBdr>
          <w:bottom w:val="single" w:sz="4" w:space="1" w:color="FFFFFF"/>
        </w:pBdr>
        <w:tabs>
          <w:tab w:val="left" w:pos="72"/>
        </w:tabs>
        <w:jc w:val="both"/>
        <w:rPr>
          <w:rStyle w:val="ResumeBodyCharChar"/>
          <w:rFonts w:asciiTheme="majorHAnsi" w:hAnsiTheme="majorHAnsi" w:cs="Calibri"/>
          <w:szCs w:val="20"/>
        </w:rPr>
      </w:pPr>
      <w:r w:rsidRPr="002B7FD8">
        <w:rPr>
          <w:rStyle w:val="ResumeBodyCharChar"/>
          <w:rFonts w:asciiTheme="majorHAnsi" w:hAnsiTheme="majorHAnsi" w:cs="Calibri"/>
          <w:szCs w:val="20"/>
        </w:rPr>
        <w:lastRenderedPageBreak/>
        <w:t xml:space="preserve">JNTU University – </w:t>
      </w:r>
      <w:r w:rsidR="003F7195" w:rsidRPr="002B7FD8">
        <w:rPr>
          <w:rStyle w:val="ResumeBodyCharChar"/>
          <w:rFonts w:asciiTheme="majorHAnsi" w:hAnsiTheme="majorHAnsi" w:cs="Calibri"/>
          <w:szCs w:val="20"/>
        </w:rPr>
        <w:t>Kakinada</w:t>
      </w:r>
      <w:r w:rsidR="003C5C0A">
        <w:rPr>
          <w:rStyle w:val="ResumeBodyCharChar"/>
          <w:rFonts w:asciiTheme="majorHAnsi" w:hAnsiTheme="majorHAnsi" w:cs="Calibri"/>
          <w:szCs w:val="20"/>
        </w:rPr>
        <w:t>.</w:t>
      </w:r>
    </w:p>
    <w:sectPr w:rsidR="007E15AF" w:rsidRPr="002B7FD8" w:rsidSect="00672537">
      <w:headerReference w:type="even" r:id="rId8"/>
      <w:footerReference w:type="even" r:id="rId9"/>
      <w:footerReference w:type="default" r:id="rId10"/>
      <w:headerReference w:type="first" r:id="rId11"/>
      <w:footerReference w:type="first" r:id="rId12"/>
      <w:type w:val="continuous"/>
      <w:pgSz w:w="12240" w:h="15840" w:code="1"/>
      <w:pgMar w:top="965" w:right="1080" w:bottom="965" w:left="108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2FC9B" w14:textId="77777777" w:rsidR="007349ED" w:rsidRDefault="007349ED">
      <w:r>
        <w:separator/>
      </w:r>
    </w:p>
  </w:endnote>
  <w:endnote w:type="continuationSeparator" w:id="0">
    <w:p w14:paraId="356B7E70" w14:textId="77777777" w:rsidR="007349ED" w:rsidRDefault="00734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Sans-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7452B" w14:textId="77777777" w:rsidR="003A192B" w:rsidRDefault="000F7CC3" w:rsidP="001B7EDC">
    <w:pPr>
      <w:pStyle w:val="Footer"/>
      <w:framePr w:wrap="around" w:vAnchor="text" w:hAnchor="margin" w:xAlign="right" w:y="1"/>
      <w:rPr>
        <w:rStyle w:val="PageNumber"/>
      </w:rPr>
    </w:pPr>
    <w:r>
      <w:rPr>
        <w:rStyle w:val="PageNumber"/>
      </w:rPr>
      <w:fldChar w:fldCharType="begin"/>
    </w:r>
    <w:r w:rsidR="003A192B">
      <w:rPr>
        <w:rStyle w:val="PageNumber"/>
      </w:rPr>
      <w:instrText xml:space="preserve">PAGE  </w:instrText>
    </w:r>
    <w:r>
      <w:rPr>
        <w:rStyle w:val="PageNumber"/>
      </w:rPr>
      <w:fldChar w:fldCharType="end"/>
    </w:r>
  </w:p>
  <w:p w14:paraId="56456287" w14:textId="77777777" w:rsidR="003A192B" w:rsidRDefault="003A192B" w:rsidP="006725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EC4AA" w14:textId="77777777" w:rsidR="003A192B" w:rsidRPr="00072932" w:rsidRDefault="003A192B" w:rsidP="00072932">
    <w:pPr>
      <w:pStyle w:val="Footer"/>
      <w:framePr w:wrap="around" w:vAnchor="text" w:hAnchor="page" w:x="10336" w:y="-579"/>
      <w:rPr>
        <w:rStyle w:val="PageNumber"/>
        <w:rFonts w:ascii="Calibri" w:hAnsi="Calibri"/>
        <w:b/>
        <w:i/>
        <w:sz w:val="20"/>
      </w:rPr>
    </w:pPr>
    <w:r w:rsidRPr="00072932">
      <w:rPr>
        <w:rFonts w:ascii="Calibri" w:hAnsi="Calibri"/>
        <w:b/>
        <w:i/>
        <w:sz w:val="20"/>
      </w:rPr>
      <w:t>Page</w:t>
    </w:r>
    <w:r w:rsidRPr="00072932">
      <w:rPr>
        <w:rStyle w:val="PageNumber"/>
        <w:rFonts w:ascii="Calibri" w:hAnsi="Calibri"/>
        <w:b/>
        <w:i/>
        <w:sz w:val="20"/>
      </w:rPr>
      <w:t xml:space="preserve"> </w:t>
    </w:r>
    <w:r w:rsidR="000F7CC3" w:rsidRPr="00072932">
      <w:rPr>
        <w:rStyle w:val="PageNumber"/>
        <w:rFonts w:ascii="Calibri" w:hAnsi="Calibri"/>
        <w:b/>
        <w:i/>
        <w:sz w:val="20"/>
      </w:rPr>
      <w:fldChar w:fldCharType="begin"/>
    </w:r>
    <w:r w:rsidRPr="00072932">
      <w:rPr>
        <w:rStyle w:val="PageNumber"/>
        <w:rFonts w:ascii="Calibri" w:hAnsi="Calibri"/>
        <w:b/>
        <w:i/>
        <w:sz w:val="20"/>
      </w:rPr>
      <w:instrText xml:space="preserve">PAGE  </w:instrText>
    </w:r>
    <w:r w:rsidR="000F7CC3" w:rsidRPr="00072932">
      <w:rPr>
        <w:rStyle w:val="PageNumber"/>
        <w:rFonts w:ascii="Calibri" w:hAnsi="Calibri"/>
        <w:b/>
        <w:i/>
        <w:sz w:val="20"/>
      </w:rPr>
      <w:fldChar w:fldCharType="separate"/>
    </w:r>
    <w:r w:rsidR="008B51FC">
      <w:rPr>
        <w:rStyle w:val="PageNumber"/>
        <w:rFonts w:ascii="Calibri" w:hAnsi="Calibri"/>
        <w:b/>
        <w:i/>
        <w:noProof/>
        <w:sz w:val="20"/>
      </w:rPr>
      <w:t>5</w:t>
    </w:r>
    <w:r w:rsidR="000F7CC3" w:rsidRPr="00072932">
      <w:rPr>
        <w:rStyle w:val="PageNumber"/>
        <w:rFonts w:ascii="Calibri" w:hAnsi="Calibri"/>
        <w:b/>
        <w:i/>
        <w:sz w:val="20"/>
      </w:rPr>
      <w:fldChar w:fldCharType="end"/>
    </w:r>
  </w:p>
  <w:p w14:paraId="7E2B9A53" w14:textId="77777777" w:rsidR="003A192B" w:rsidRDefault="003A192B" w:rsidP="00072932">
    <w:pPr>
      <w:pStyle w:val="ResumeBullet2"/>
      <w:numPr>
        <w:ilvl w:val="0"/>
        <w:numId w:val="0"/>
      </w:numPr>
      <w:tabs>
        <w:tab w:val="right" w:pos="10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19DF4" w14:textId="77777777" w:rsidR="003A192B" w:rsidRDefault="003A192B" w:rsidP="001F5B7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E19D0" w14:textId="77777777" w:rsidR="007349ED" w:rsidRDefault="007349ED">
      <w:r>
        <w:separator/>
      </w:r>
    </w:p>
  </w:footnote>
  <w:footnote w:type="continuationSeparator" w:id="0">
    <w:p w14:paraId="77D09A33" w14:textId="77777777" w:rsidR="007349ED" w:rsidRDefault="007349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0AB68" w14:textId="77777777" w:rsidR="003A192B" w:rsidRDefault="003A192B"/>
  <w:p w14:paraId="3AFC8D0C" w14:textId="77777777" w:rsidR="003A192B" w:rsidRDefault="003A192B"/>
  <w:p w14:paraId="05BBDE27" w14:textId="77777777" w:rsidR="003A192B" w:rsidRDefault="003A192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B419D" w14:textId="77777777" w:rsidR="003A192B" w:rsidRPr="00E47469" w:rsidRDefault="003A192B" w:rsidP="00F32BC4">
    <w:pPr>
      <w:pStyle w:val="ResumeName"/>
    </w:pP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FC4090A"/>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181C1F"/>
    <w:multiLevelType w:val="multilevel"/>
    <w:tmpl w:val="FFE4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8014F"/>
    <w:multiLevelType w:val="hybridMultilevel"/>
    <w:tmpl w:val="5266647A"/>
    <w:lvl w:ilvl="0" w:tplc="7092F9AE">
      <w:numFmt w:val="bullet"/>
      <w:lvlText w:val=""/>
      <w:lvlJc w:val="left"/>
      <w:pPr>
        <w:ind w:left="1275" w:hanging="555"/>
      </w:pPr>
      <w:rPr>
        <w:rFonts w:ascii="Symbol" w:eastAsia="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2E7BD2"/>
    <w:multiLevelType w:val="hybridMultilevel"/>
    <w:tmpl w:val="BBA643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0E289E"/>
    <w:multiLevelType w:val="multilevel"/>
    <w:tmpl w:val="D436B4B4"/>
    <w:lvl w:ilvl="0">
      <w:start w:val="1"/>
      <w:numFmt w:val="bullet"/>
      <w:pStyle w:val="List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2A6D5321"/>
    <w:multiLevelType w:val="multilevel"/>
    <w:tmpl w:val="D778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73B41"/>
    <w:multiLevelType w:val="hybridMultilevel"/>
    <w:tmpl w:val="EB861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E92502"/>
    <w:multiLevelType w:val="hybridMultilevel"/>
    <w:tmpl w:val="61929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334EDF"/>
    <w:multiLevelType w:val="hybridMultilevel"/>
    <w:tmpl w:val="2FE25DE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A65527"/>
    <w:multiLevelType w:val="hybridMultilevel"/>
    <w:tmpl w:val="E0F84430"/>
    <w:lvl w:ilvl="0" w:tplc="580C229C">
      <w:numFmt w:val="bullet"/>
      <w:lvlText w:val="-"/>
      <w:lvlJc w:val="left"/>
      <w:pPr>
        <w:tabs>
          <w:tab w:val="num" w:pos="1440"/>
        </w:tabs>
        <w:ind w:left="1440" w:hanging="360"/>
      </w:pPr>
      <w:rPr>
        <w:rFonts w:ascii="Arial" w:eastAsia="Batang" w:hAnsi="Arial" w:cs="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38595C4B"/>
    <w:multiLevelType w:val="hybridMultilevel"/>
    <w:tmpl w:val="FC0016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77935D8"/>
    <w:multiLevelType w:val="multilevel"/>
    <w:tmpl w:val="A2FAF2E4"/>
    <w:lvl w:ilvl="0">
      <w:start w:val="1"/>
      <w:numFmt w:val="bullet"/>
      <w:lvlText w:val="•"/>
      <w:lvlJc w:val="left"/>
      <w:pPr>
        <w:tabs>
          <w:tab w:val="num" w:pos="432"/>
        </w:tabs>
        <w:ind w:left="432" w:hanging="432"/>
      </w:pPr>
      <w:rPr>
        <w:rFonts w:ascii="Book Antiqua" w:hAnsi="Book Antiqua"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9852CCD"/>
    <w:multiLevelType w:val="multilevel"/>
    <w:tmpl w:val="498CE5B0"/>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14" w15:restartNumberingAfterBreak="0">
    <w:nsid w:val="4C220348"/>
    <w:multiLevelType w:val="hybridMultilevel"/>
    <w:tmpl w:val="28C09DB8"/>
    <w:lvl w:ilvl="0" w:tplc="37CE309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2575AD"/>
    <w:multiLevelType w:val="multilevel"/>
    <w:tmpl w:val="6ED6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104351"/>
    <w:multiLevelType w:val="hybridMultilevel"/>
    <w:tmpl w:val="6C6A81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001D63"/>
    <w:multiLevelType w:val="hybridMultilevel"/>
    <w:tmpl w:val="311A31C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444B11"/>
    <w:multiLevelType w:val="hybridMultilevel"/>
    <w:tmpl w:val="17D836C2"/>
    <w:lvl w:ilvl="0" w:tplc="04090001">
      <w:start w:val="1"/>
      <w:numFmt w:val="bullet"/>
      <w:lvlText w:val=""/>
      <w:lvlJc w:val="left"/>
      <w:pPr>
        <w:tabs>
          <w:tab w:val="num" w:pos="360"/>
        </w:tabs>
        <w:ind w:left="360" w:hanging="360"/>
      </w:pPr>
      <w:rPr>
        <w:rFonts w:ascii="Symbol" w:hAnsi="Symbol" w:hint="default"/>
      </w:rPr>
    </w:lvl>
    <w:lvl w:ilvl="1" w:tplc="580C229C">
      <w:numFmt w:val="bullet"/>
      <w:lvlText w:val="-"/>
      <w:lvlJc w:val="left"/>
      <w:pPr>
        <w:tabs>
          <w:tab w:val="num" w:pos="1080"/>
        </w:tabs>
        <w:ind w:left="1080" w:hanging="360"/>
      </w:pPr>
      <w:rPr>
        <w:rFonts w:ascii="Arial" w:eastAsia="Batang" w:hAnsi="Arial" w:cs="Arial" w:hint="default"/>
      </w:rPr>
    </w:lvl>
    <w:lvl w:ilvl="2" w:tplc="580C229C">
      <w:numFmt w:val="bullet"/>
      <w:lvlText w:val="-"/>
      <w:lvlJc w:val="left"/>
      <w:pPr>
        <w:tabs>
          <w:tab w:val="num" w:pos="1800"/>
        </w:tabs>
        <w:ind w:left="1800" w:hanging="360"/>
      </w:pPr>
      <w:rPr>
        <w:rFonts w:ascii="Arial" w:eastAsia="Batang" w:hAnsi="Arial" w:cs="Aria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FAE52CB"/>
    <w:multiLevelType w:val="multilevel"/>
    <w:tmpl w:val="FA96EF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15236B"/>
    <w:multiLevelType w:val="hybridMultilevel"/>
    <w:tmpl w:val="E8AC9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26C14A8"/>
    <w:multiLevelType w:val="hybridMultilevel"/>
    <w:tmpl w:val="5EC07A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4CA6937"/>
    <w:multiLevelType w:val="multilevel"/>
    <w:tmpl w:val="84B8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061364"/>
    <w:multiLevelType w:val="hybridMultilevel"/>
    <w:tmpl w:val="4F4ED8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CF7BF7"/>
    <w:multiLevelType w:val="hybridMultilevel"/>
    <w:tmpl w:val="9E861F90"/>
    <w:lvl w:ilvl="0" w:tplc="2FC8963A">
      <w:start w:val="1"/>
      <w:numFmt w:val="bullet"/>
      <w:lvlText w:val=""/>
      <w:lvlJc w:val="left"/>
      <w:pPr>
        <w:tabs>
          <w:tab w:val="num" w:pos="720"/>
        </w:tabs>
        <w:ind w:left="720" w:hanging="360"/>
      </w:pPr>
      <w:rPr>
        <w:rFonts w:ascii="Symbol" w:hAnsi="Symbol" w:hint="default"/>
        <w:lang w:val="en-GB"/>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B412F3"/>
    <w:multiLevelType w:val="hybridMultilevel"/>
    <w:tmpl w:val="4582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3160B1"/>
    <w:multiLevelType w:val="hybridMultilevel"/>
    <w:tmpl w:val="810E5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D57E08"/>
    <w:multiLevelType w:val="hybridMultilevel"/>
    <w:tmpl w:val="AA063C6E"/>
    <w:lvl w:ilvl="0" w:tplc="0409000D">
      <w:start w:val="1"/>
      <w:numFmt w:val="bullet"/>
      <w:lvlText w:val=""/>
      <w:lvlJc w:val="left"/>
      <w:pPr>
        <w:ind w:left="612" w:hanging="360"/>
      </w:pPr>
      <w:rPr>
        <w:rFonts w:ascii="Wingdings" w:hAnsi="Wingdings"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28" w15:restartNumberingAfterBreak="0">
    <w:nsid w:val="75823EBC"/>
    <w:multiLevelType w:val="multilevel"/>
    <w:tmpl w:val="C3EE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5A169A"/>
    <w:multiLevelType w:val="multilevel"/>
    <w:tmpl w:val="9F32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B10525"/>
    <w:multiLevelType w:val="hybridMultilevel"/>
    <w:tmpl w:val="79308F48"/>
    <w:lvl w:ilvl="0" w:tplc="04090001">
      <w:start w:val="1"/>
      <w:numFmt w:val="bullet"/>
      <w:lvlText w:val=""/>
      <w:lvlJc w:val="left"/>
      <w:pPr>
        <w:tabs>
          <w:tab w:val="num" w:pos="360"/>
        </w:tabs>
        <w:ind w:left="360" w:hanging="360"/>
      </w:pPr>
      <w:rPr>
        <w:rFonts w:ascii="Symbol" w:hAnsi="Symbol" w:hint="default"/>
      </w:rPr>
    </w:lvl>
    <w:lvl w:ilvl="1" w:tplc="580C229C">
      <w:numFmt w:val="bullet"/>
      <w:lvlText w:val="-"/>
      <w:lvlJc w:val="left"/>
      <w:pPr>
        <w:tabs>
          <w:tab w:val="num" w:pos="1080"/>
        </w:tabs>
        <w:ind w:left="1080" w:hanging="360"/>
      </w:pPr>
      <w:rPr>
        <w:rFonts w:ascii="Arial" w:eastAsia="Batang" w:hAnsi="Arial"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D382149"/>
    <w:multiLevelType w:val="hybridMultilevel"/>
    <w:tmpl w:val="467437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0373899">
    <w:abstractNumId w:val="0"/>
  </w:num>
  <w:num w:numId="2" w16cid:durableId="1610972314">
    <w:abstractNumId w:val="5"/>
  </w:num>
  <w:num w:numId="3" w16cid:durableId="1327127655">
    <w:abstractNumId w:val="13"/>
  </w:num>
  <w:num w:numId="4" w16cid:durableId="1198547305">
    <w:abstractNumId w:val="12"/>
  </w:num>
  <w:num w:numId="5" w16cid:durableId="1209876244">
    <w:abstractNumId w:val="17"/>
  </w:num>
  <w:num w:numId="6" w16cid:durableId="1566722324">
    <w:abstractNumId w:val="27"/>
  </w:num>
  <w:num w:numId="7" w16cid:durableId="1811943195">
    <w:abstractNumId w:val="23"/>
  </w:num>
  <w:num w:numId="8" w16cid:durableId="1939242804">
    <w:abstractNumId w:val="12"/>
  </w:num>
  <w:num w:numId="9" w16cid:durableId="457916477">
    <w:abstractNumId w:val="30"/>
  </w:num>
  <w:num w:numId="10" w16cid:durableId="584920869">
    <w:abstractNumId w:val="18"/>
  </w:num>
  <w:num w:numId="11" w16cid:durableId="2132552191">
    <w:abstractNumId w:val="4"/>
  </w:num>
  <w:num w:numId="12" w16cid:durableId="1394156263">
    <w:abstractNumId w:val="10"/>
  </w:num>
  <w:num w:numId="13" w16cid:durableId="1958439088">
    <w:abstractNumId w:val="16"/>
  </w:num>
  <w:num w:numId="14" w16cid:durableId="1416852813">
    <w:abstractNumId w:val="9"/>
  </w:num>
  <w:num w:numId="15" w16cid:durableId="772627286">
    <w:abstractNumId w:val="24"/>
  </w:num>
  <w:num w:numId="16" w16cid:durableId="791020126">
    <w:abstractNumId w:val="3"/>
  </w:num>
  <w:num w:numId="17" w16cid:durableId="258025260">
    <w:abstractNumId w:val="25"/>
  </w:num>
  <w:num w:numId="18" w16cid:durableId="172502232">
    <w:abstractNumId w:val="1"/>
    <w:lvlOverride w:ilvl="0">
      <w:lvl w:ilvl="0">
        <w:start w:val="1"/>
        <w:numFmt w:val="bullet"/>
        <w:lvlText w:val=""/>
        <w:lvlJc w:val="left"/>
        <w:pPr>
          <w:tabs>
            <w:tab w:val="num" w:pos="360"/>
          </w:tabs>
          <w:ind w:left="360" w:hanging="360"/>
        </w:pPr>
        <w:rPr>
          <w:rFonts w:ascii="Symbol" w:hAnsi="Symbol" w:cs="Times New Roman" w:hint="default"/>
        </w:rPr>
      </w:lvl>
    </w:lvlOverride>
  </w:num>
  <w:num w:numId="19" w16cid:durableId="1057121466">
    <w:abstractNumId w:val="12"/>
  </w:num>
  <w:num w:numId="20" w16cid:durableId="8221216">
    <w:abstractNumId w:val="12"/>
  </w:num>
  <w:num w:numId="21" w16cid:durableId="914172613">
    <w:abstractNumId w:val="11"/>
  </w:num>
  <w:num w:numId="22" w16cid:durableId="1035469226">
    <w:abstractNumId w:val="7"/>
  </w:num>
  <w:num w:numId="23" w16cid:durableId="412362147">
    <w:abstractNumId w:val="12"/>
  </w:num>
  <w:num w:numId="24" w16cid:durableId="1574848893">
    <w:abstractNumId w:val="19"/>
  </w:num>
  <w:num w:numId="25" w16cid:durableId="120345324">
    <w:abstractNumId w:val="14"/>
  </w:num>
  <w:num w:numId="26" w16cid:durableId="1675380331">
    <w:abstractNumId w:val="21"/>
  </w:num>
  <w:num w:numId="27" w16cid:durableId="1883520937">
    <w:abstractNumId w:val="12"/>
  </w:num>
  <w:num w:numId="28" w16cid:durableId="1764640064">
    <w:abstractNumId w:val="28"/>
  </w:num>
  <w:num w:numId="29" w16cid:durableId="877162502">
    <w:abstractNumId w:val="22"/>
  </w:num>
  <w:num w:numId="30" w16cid:durableId="1856773549">
    <w:abstractNumId w:val="15"/>
  </w:num>
  <w:num w:numId="31" w16cid:durableId="1654069448">
    <w:abstractNumId w:val="12"/>
  </w:num>
  <w:num w:numId="32" w16cid:durableId="1212351895">
    <w:abstractNumId w:val="12"/>
  </w:num>
  <w:num w:numId="33" w16cid:durableId="108397107">
    <w:abstractNumId w:val="12"/>
  </w:num>
  <w:num w:numId="34" w16cid:durableId="434249561">
    <w:abstractNumId w:val="12"/>
  </w:num>
  <w:num w:numId="35" w16cid:durableId="1625237073">
    <w:abstractNumId w:val="20"/>
  </w:num>
  <w:num w:numId="36" w16cid:durableId="947349403">
    <w:abstractNumId w:val="8"/>
  </w:num>
  <w:num w:numId="37" w16cid:durableId="876937786">
    <w:abstractNumId w:val="29"/>
  </w:num>
  <w:num w:numId="38" w16cid:durableId="1994064215">
    <w:abstractNumId w:val="2"/>
  </w:num>
  <w:num w:numId="39" w16cid:durableId="1603033366">
    <w:abstractNumId w:val="6"/>
  </w:num>
  <w:num w:numId="40" w16cid:durableId="280453482">
    <w:abstractNumId w:val="26"/>
  </w:num>
  <w:num w:numId="41" w16cid:durableId="1957910010">
    <w:abstractNumId w:val="3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activeWritingStyle w:appName="MSWord" w:lang="fr-FR"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f" fillcolor="window" stroke="f">
      <v:fill color="window"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tDQ2NzQysTS3MDU0NTFT0lEKTi0uzszPAykwrAUAMVOySSwAAAA="/>
  </w:docVars>
  <w:rsids>
    <w:rsidRoot w:val="001F5B7A"/>
    <w:rsid w:val="00001E8E"/>
    <w:rsid w:val="0000461D"/>
    <w:rsid w:val="00005910"/>
    <w:rsid w:val="000109B0"/>
    <w:rsid w:val="00013B07"/>
    <w:rsid w:val="00017848"/>
    <w:rsid w:val="000246A7"/>
    <w:rsid w:val="000269B3"/>
    <w:rsid w:val="00027A92"/>
    <w:rsid w:val="00031B1B"/>
    <w:rsid w:val="00032D60"/>
    <w:rsid w:val="00033329"/>
    <w:rsid w:val="0003338F"/>
    <w:rsid w:val="00033A38"/>
    <w:rsid w:val="00033FF8"/>
    <w:rsid w:val="0003415C"/>
    <w:rsid w:val="00036D7C"/>
    <w:rsid w:val="00037B82"/>
    <w:rsid w:val="00042C0E"/>
    <w:rsid w:val="00050A15"/>
    <w:rsid w:val="00052D5C"/>
    <w:rsid w:val="000534C7"/>
    <w:rsid w:val="000561F7"/>
    <w:rsid w:val="00056506"/>
    <w:rsid w:val="00057457"/>
    <w:rsid w:val="00060E18"/>
    <w:rsid w:val="00061D3A"/>
    <w:rsid w:val="00071D02"/>
    <w:rsid w:val="00072932"/>
    <w:rsid w:val="00072F51"/>
    <w:rsid w:val="00074438"/>
    <w:rsid w:val="000749B9"/>
    <w:rsid w:val="00076319"/>
    <w:rsid w:val="00076A01"/>
    <w:rsid w:val="0008146B"/>
    <w:rsid w:val="000825A9"/>
    <w:rsid w:val="0008628C"/>
    <w:rsid w:val="000865FD"/>
    <w:rsid w:val="0008737A"/>
    <w:rsid w:val="00092E25"/>
    <w:rsid w:val="00096024"/>
    <w:rsid w:val="00096E12"/>
    <w:rsid w:val="00097F83"/>
    <w:rsid w:val="000A24C1"/>
    <w:rsid w:val="000A6045"/>
    <w:rsid w:val="000A7B16"/>
    <w:rsid w:val="000A7E00"/>
    <w:rsid w:val="000B07D6"/>
    <w:rsid w:val="000B0E50"/>
    <w:rsid w:val="000B1799"/>
    <w:rsid w:val="000B1E1D"/>
    <w:rsid w:val="000B26A5"/>
    <w:rsid w:val="000B4F45"/>
    <w:rsid w:val="000B63C5"/>
    <w:rsid w:val="000B6C2F"/>
    <w:rsid w:val="000B7B3E"/>
    <w:rsid w:val="000C00A5"/>
    <w:rsid w:val="000C3A1D"/>
    <w:rsid w:val="000C711F"/>
    <w:rsid w:val="000D1F13"/>
    <w:rsid w:val="000D2BAE"/>
    <w:rsid w:val="000D49B0"/>
    <w:rsid w:val="000D7D17"/>
    <w:rsid w:val="000E5AEE"/>
    <w:rsid w:val="000E5E46"/>
    <w:rsid w:val="000E6330"/>
    <w:rsid w:val="000E7523"/>
    <w:rsid w:val="000F2DE3"/>
    <w:rsid w:val="000F4C90"/>
    <w:rsid w:val="000F5B1E"/>
    <w:rsid w:val="000F60E0"/>
    <w:rsid w:val="000F7CC3"/>
    <w:rsid w:val="00100E41"/>
    <w:rsid w:val="00100F51"/>
    <w:rsid w:val="001025B2"/>
    <w:rsid w:val="001033EB"/>
    <w:rsid w:val="00104695"/>
    <w:rsid w:val="001054FC"/>
    <w:rsid w:val="00106925"/>
    <w:rsid w:val="0011037E"/>
    <w:rsid w:val="00110F1F"/>
    <w:rsid w:val="00111483"/>
    <w:rsid w:val="001156C4"/>
    <w:rsid w:val="00116C68"/>
    <w:rsid w:val="00124386"/>
    <w:rsid w:val="00127698"/>
    <w:rsid w:val="00127B16"/>
    <w:rsid w:val="001304FF"/>
    <w:rsid w:val="0013115B"/>
    <w:rsid w:val="00135631"/>
    <w:rsid w:val="0013572D"/>
    <w:rsid w:val="00136BD7"/>
    <w:rsid w:val="00136C4D"/>
    <w:rsid w:val="00137A1A"/>
    <w:rsid w:val="00140611"/>
    <w:rsid w:val="0014112B"/>
    <w:rsid w:val="0014200E"/>
    <w:rsid w:val="00144E4B"/>
    <w:rsid w:val="0014644F"/>
    <w:rsid w:val="00146EC7"/>
    <w:rsid w:val="00147506"/>
    <w:rsid w:val="00150D2E"/>
    <w:rsid w:val="00151031"/>
    <w:rsid w:val="00152B06"/>
    <w:rsid w:val="0015647F"/>
    <w:rsid w:val="00164A8A"/>
    <w:rsid w:val="00164FE6"/>
    <w:rsid w:val="001677F0"/>
    <w:rsid w:val="0017332D"/>
    <w:rsid w:val="0017396E"/>
    <w:rsid w:val="001753C1"/>
    <w:rsid w:val="001775C5"/>
    <w:rsid w:val="00177E38"/>
    <w:rsid w:val="0018676F"/>
    <w:rsid w:val="0019343A"/>
    <w:rsid w:val="00195AF3"/>
    <w:rsid w:val="001968BF"/>
    <w:rsid w:val="001A14AB"/>
    <w:rsid w:val="001A14D8"/>
    <w:rsid w:val="001A177A"/>
    <w:rsid w:val="001A2E74"/>
    <w:rsid w:val="001A3163"/>
    <w:rsid w:val="001A3361"/>
    <w:rsid w:val="001A4904"/>
    <w:rsid w:val="001A5106"/>
    <w:rsid w:val="001A54A0"/>
    <w:rsid w:val="001A78E1"/>
    <w:rsid w:val="001B0EC9"/>
    <w:rsid w:val="001B169B"/>
    <w:rsid w:val="001B2848"/>
    <w:rsid w:val="001B3860"/>
    <w:rsid w:val="001B61F6"/>
    <w:rsid w:val="001B7EDC"/>
    <w:rsid w:val="001C0E0E"/>
    <w:rsid w:val="001C79CB"/>
    <w:rsid w:val="001D064A"/>
    <w:rsid w:val="001D34B0"/>
    <w:rsid w:val="001E2356"/>
    <w:rsid w:val="001E23EC"/>
    <w:rsid w:val="001E2CF8"/>
    <w:rsid w:val="001E4C49"/>
    <w:rsid w:val="001E67FD"/>
    <w:rsid w:val="001F0E8A"/>
    <w:rsid w:val="001F12BB"/>
    <w:rsid w:val="001F2924"/>
    <w:rsid w:val="001F4395"/>
    <w:rsid w:val="001F4D09"/>
    <w:rsid w:val="001F5B7A"/>
    <w:rsid w:val="001F6127"/>
    <w:rsid w:val="00201FA3"/>
    <w:rsid w:val="00201FB6"/>
    <w:rsid w:val="0020385B"/>
    <w:rsid w:val="00210705"/>
    <w:rsid w:val="002108D2"/>
    <w:rsid w:val="00210C55"/>
    <w:rsid w:val="0022012B"/>
    <w:rsid w:val="002216FC"/>
    <w:rsid w:val="002222E2"/>
    <w:rsid w:val="00224386"/>
    <w:rsid w:val="00224F05"/>
    <w:rsid w:val="0022572C"/>
    <w:rsid w:val="00225C8E"/>
    <w:rsid w:val="002315A3"/>
    <w:rsid w:val="00231CBC"/>
    <w:rsid w:val="00232E9C"/>
    <w:rsid w:val="00233BB6"/>
    <w:rsid w:val="00233F2A"/>
    <w:rsid w:val="002362F8"/>
    <w:rsid w:val="00237857"/>
    <w:rsid w:val="00241655"/>
    <w:rsid w:val="00260A75"/>
    <w:rsid w:val="00261964"/>
    <w:rsid w:val="00262A35"/>
    <w:rsid w:val="0026450C"/>
    <w:rsid w:val="0026482D"/>
    <w:rsid w:val="00264996"/>
    <w:rsid w:val="00265AB9"/>
    <w:rsid w:val="00265E4B"/>
    <w:rsid w:val="002701B2"/>
    <w:rsid w:val="00272E01"/>
    <w:rsid w:val="002778E2"/>
    <w:rsid w:val="002802D1"/>
    <w:rsid w:val="00286E90"/>
    <w:rsid w:val="0029030E"/>
    <w:rsid w:val="00290421"/>
    <w:rsid w:val="002907C9"/>
    <w:rsid w:val="00290FE7"/>
    <w:rsid w:val="00292822"/>
    <w:rsid w:val="002929DB"/>
    <w:rsid w:val="00292E49"/>
    <w:rsid w:val="00294787"/>
    <w:rsid w:val="0029626B"/>
    <w:rsid w:val="002A14BF"/>
    <w:rsid w:val="002A1B7C"/>
    <w:rsid w:val="002A303F"/>
    <w:rsid w:val="002A6695"/>
    <w:rsid w:val="002A678C"/>
    <w:rsid w:val="002A68A9"/>
    <w:rsid w:val="002B1684"/>
    <w:rsid w:val="002B22A6"/>
    <w:rsid w:val="002B46BD"/>
    <w:rsid w:val="002B7FD8"/>
    <w:rsid w:val="002C0D21"/>
    <w:rsid w:val="002C0D85"/>
    <w:rsid w:val="002C1000"/>
    <w:rsid w:val="002C353C"/>
    <w:rsid w:val="002C3567"/>
    <w:rsid w:val="002C4FEE"/>
    <w:rsid w:val="002C57FE"/>
    <w:rsid w:val="002D0435"/>
    <w:rsid w:val="002D105F"/>
    <w:rsid w:val="002D14F3"/>
    <w:rsid w:val="002D16E9"/>
    <w:rsid w:val="002D2913"/>
    <w:rsid w:val="002D3A36"/>
    <w:rsid w:val="002D3F5B"/>
    <w:rsid w:val="002D7F8E"/>
    <w:rsid w:val="002E3911"/>
    <w:rsid w:val="002E53CD"/>
    <w:rsid w:val="002F4422"/>
    <w:rsid w:val="002F6443"/>
    <w:rsid w:val="002F6DE8"/>
    <w:rsid w:val="002F7724"/>
    <w:rsid w:val="002F7B5F"/>
    <w:rsid w:val="00303B8A"/>
    <w:rsid w:val="00306873"/>
    <w:rsid w:val="003105FD"/>
    <w:rsid w:val="003171FC"/>
    <w:rsid w:val="003257F0"/>
    <w:rsid w:val="00332E61"/>
    <w:rsid w:val="00332FB0"/>
    <w:rsid w:val="0033388B"/>
    <w:rsid w:val="003344FA"/>
    <w:rsid w:val="003354D3"/>
    <w:rsid w:val="00336168"/>
    <w:rsid w:val="00343D5B"/>
    <w:rsid w:val="0034506C"/>
    <w:rsid w:val="00347D21"/>
    <w:rsid w:val="00350D36"/>
    <w:rsid w:val="00351114"/>
    <w:rsid w:val="00353196"/>
    <w:rsid w:val="00354715"/>
    <w:rsid w:val="00354EDB"/>
    <w:rsid w:val="00356E02"/>
    <w:rsid w:val="0035736D"/>
    <w:rsid w:val="00357714"/>
    <w:rsid w:val="00360CAB"/>
    <w:rsid w:val="003627CF"/>
    <w:rsid w:val="00364E05"/>
    <w:rsid w:val="00367C0D"/>
    <w:rsid w:val="00371431"/>
    <w:rsid w:val="003727CD"/>
    <w:rsid w:val="003733EA"/>
    <w:rsid w:val="0037490A"/>
    <w:rsid w:val="00375BD6"/>
    <w:rsid w:val="003775B8"/>
    <w:rsid w:val="00377AE5"/>
    <w:rsid w:val="00384521"/>
    <w:rsid w:val="0038617E"/>
    <w:rsid w:val="00386B9F"/>
    <w:rsid w:val="003900CD"/>
    <w:rsid w:val="00392364"/>
    <w:rsid w:val="00396A5B"/>
    <w:rsid w:val="0039739E"/>
    <w:rsid w:val="003A192B"/>
    <w:rsid w:val="003A2E4E"/>
    <w:rsid w:val="003A37A8"/>
    <w:rsid w:val="003A5CD2"/>
    <w:rsid w:val="003B3D0F"/>
    <w:rsid w:val="003B3D55"/>
    <w:rsid w:val="003B52C5"/>
    <w:rsid w:val="003B5C8C"/>
    <w:rsid w:val="003B7727"/>
    <w:rsid w:val="003C4E3C"/>
    <w:rsid w:val="003C5C0A"/>
    <w:rsid w:val="003C620C"/>
    <w:rsid w:val="003D0F82"/>
    <w:rsid w:val="003D1BB4"/>
    <w:rsid w:val="003E0D7D"/>
    <w:rsid w:val="003E12FF"/>
    <w:rsid w:val="003E1314"/>
    <w:rsid w:val="003E1C14"/>
    <w:rsid w:val="003E3096"/>
    <w:rsid w:val="003E4767"/>
    <w:rsid w:val="003E5ADF"/>
    <w:rsid w:val="003F1790"/>
    <w:rsid w:val="003F1A1D"/>
    <w:rsid w:val="003F2742"/>
    <w:rsid w:val="003F274D"/>
    <w:rsid w:val="003F3B0D"/>
    <w:rsid w:val="003F560A"/>
    <w:rsid w:val="003F7195"/>
    <w:rsid w:val="004026F9"/>
    <w:rsid w:val="00402E15"/>
    <w:rsid w:val="00402F84"/>
    <w:rsid w:val="00403B3C"/>
    <w:rsid w:val="00407335"/>
    <w:rsid w:val="00413304"/>
    <w:rsid w:val="00413FAF"/>
    <w:rsid w:val="00414E53"/>
    <w:rsid w:val="004211AF"/>
    <w:rsid w:val="00424BA6"/>
    <w:rsid w:val="00425745"/>
    <w:rsid w:val="00426644"/>
    <w:rsid w:val="004328CE"/>
    <w:rsid w:val="00433554"/>
    <w:rsid w:val="004337B6"/>
    <w:rsid w:val="004357DF"/>
    <w:rsid w:val="00437791"/>
    <w:rsid w:val="00440D93"/>
    <w:rsid w:val="0044426B"/>
    <w:rsid w:val="0044520C"/>
    <w:rsid w:val="00447045"/>
    <w:rsid w:val="004471E1"/>
    <w:rsid w:val="0044738D"/>
    <w:rsid w:val="00447CB6"/>
    <w:rsid w:val="00454AD1"/>
    <w:rsid w:val="00461B12"/>
    <w:rsid w:val="004640EB"/>
    <w:rsid w:val="00464396"/>
    <w:rsid w:val="00464997"/>
    <w:rsid w:val="00470BB6"/>
    <w:rsid w:val="0047169E"/>
    <w:rsid w:val="00472587"/>
    <w:rsid w:val="00472880"/>
    <w:rsid w:val="00473F99"/>
    <w:rsid w:val="00474746"/>
    <w:rsid w:val="00475469"/>
    <w:rsid w:val="00475EB7"/>
    <w:rsid w:val="00476055"/>
    <w:rsid w:val="004770A1"/>
    <w:rsid w:val="004776C6"/>
    <w:rsid w:val="00484F40"/>
    <w:rsid w:val="00486D1D"/>
    <w:rsid w:val="00497267"/>
    <w:rsid w:val="004973B7"/>
    <w:rsid w:val="004977D2"/>
    <w:rsid w:val="004A3ACE"/>
    <w:rsid w:val="004A3ACF"/>
    <w:rsid w:val="004A6B4F"/>
    <w:rsid w:val="004B2DE7"/>
    <w:rsid w:val="004B2EC4"/>
    <w:rsid w:val="004B3E91"/>
    <w:rsid w:val="004B5C31"/>
    <w:rsid w:val="004B7BB9"/>
    <w:rsid w:val="004C0F47"/>
    <w:rsid w:val="004C141B"/>
    <w:rsid w:val="004C1C18"/>
    <w:rsid w:val="004C1CA5"/>
    <w:rsid w:val="004C1F70"/>
    <w:rsid w:val="004C284E"/>
    <w:rsid w:val="004C36CB"/>
    <w:rsid w:val="004C4BA6"/>
    <w:rsid w:val="004C6309"/>
    <w:rsid w:val="004C63ED"/>
    <w:rsid w:val="004C6AAD"/>
    <w:rsid w:val="004C6E5E"/>
    <w:rsid w:val="004D228D"/>
    <w:rsid w:val="004D4775"/>
    <w:rsid w:val="004D70B8"/>
    <w:rsid w:val="004D74BC"/>
    <w:rsid w:val="004D7BB7"/>
    <w:rsid w:val="004E2817"/>
    <w:rsid w:val="004E2A62"/>
    <w:rsid w:val="004E2C42"/>
    <w:rsid w:val="004F529C"/>
    <w:rsid w:val="004F73AA"/>
    <w:rsid w:val="004F76E6"/>
    <w:rsid w:val="00501B34"/>
    <w:rsid w:val="00502679"/>
    <w:rsid w:val="00504018"/>
    <w:rsid w:val="0050526E"/>
    <w:rsid w:val="005125B1"/>
    <w:rsid w:val="0051607B"/>
    <w:rsid w:val="00517803"/>
    <w:rsid w:val="005212BC"/>
    <w:rsid w:val="005222B6"/>
    <w:rsid w:val="00526CA5"/>
    <w:rsid w:val="0052761E"/>
    <w:rsid w:val="0053133A"/>
    <w:rsid w:val="00536CB4"/>
    <w:rsid w:val="0054042D"/>
    <w:rsid w:val="0054096A"/>
    <w:rsid w:val="00541343"/>
    <w:rsid w:val="00542A5D"/>
    <w:rsid w:val="00545C33"/>
    <w:rsid w:val="00545E22"/>
    <w:rsid w:val="0054654C"/>
    <w:rsid w:val="0055039B"/>
    <w:rsid w:val="00550562"/>
    <w:rsid w:val="00550FF3"/>
    <w:rsid w:val="005533CA"/>
    <w:rsid w:val="00553BEB"/>
    <w:rsid w:val="00554B92"/>
    <w:rsid w:val="00555D08"/>
    <w:rsid w:val="005564ED"/>
    <w:rsid w:val="005578C4"/>
    <w:rsid w:val="00564E4E"/>
    <w:rsid w:val="00573C71"/>
    <w:rsid w:val="00577AB5"/>
    <w:rsid w:val="00586EBC"/>
    <w:rsid w:val="00590B12"/>
    <w:rsid w:val="0059353D"/>
    <w:rsid w:val="00595D49"/>
    <w:rsid w:val="00596C24"/>
    <w:rsid w:val="005A1398"/>
    <w:rsid w:val="005A16AB"/>
    <w:rsid w:val="005A1F49"/>
    <w:rsid w:val="005A3E50"/>
    <w:rsid w:val="005A5859"/>
    <w:rsid w:val="005B0AA4"/>
    <w:rsid w:val="005B21AB"/>
    <w:rsid w:val="005B3E38"/>
    <w:rsid w:val="005C0E23"/>
    <w:rsid w:val="005C13CC"/>
    <w:rsid w:val="005D07FA"/>
    <w:rsid w:val="005D3992"/>
    <w:rsid w:val="005D5170"/>
    <w:rsid w:val="005E040F"/>
    <w:rsid w:val="005E1A10"/>
    <w:rsid w:val="005E4A13"/>
    <w:rsid w:val="005E7C22"/>
    <w:rsid w:val="00600772"/>
    <w:rsid w:val="00601149"/>
    <w:rsid w:val="00603F4E"/>
    <w:rsid w:val="00604C99"/>
    <w:rsid w:val="00607667"/>
    <w:rsid w:val="00607E8B"/>
    <w:rsid w:val="00610267"/>
    <w:rsid w:val="00611172"/>
    <w:rsid w:val="006117E2"/>
    <w:rsid w:val="00611CF9"/>
    <w:rsid w:val="00612C8F"/>
    <w:rsid w:val="00613E83"/>
    <w:rsid w:val="00616883"/>
    <w:rsid w:val="00616A71"/>
    <w:rsid w:val="00616B0C"/>
    <w:rsid w:val="0061755A"/>
    <w:rsid w:val="00617B32"/>
    <w:rsid w:val="00617C2A"/>
    <w:rsid w:val="00620622"/>
    <w:rsid w:val="0062095D"/>
    <w:rsid w:val="00625538"/>
    <w:rsid w:val="006324AF"/>
    <w:rsid w:val="00633D15"/>
    <w:rsid w:val="00634016"/>
    <w:rsid w:val="0063518D"/>
    <w:rsid w:val="0063530E"/>
    <w:rsid w:val="006369CC"/>
    <w:rsid w:val="00636B51"/>
    <w:rsid w:val="006376FA"/>
    <w:rsid w:val="006402E6"/>
    <w:rsid w:val="00641C99"/>
    <w:rsid w:val="00642D82"/>
    <w:rsid w:val="006505CD"/>
    <w:rsid w:val="00652108"/>
    <w:rsid w:val="006527DB"/>
    <w:rsid w:val="006534FC"/>
    <w:rsid w:val="00656A16"/>
    <w:rsid w:val="00660695"/>
    <w:rsid w:val="00660A5A"/>
    <w:rsid w:val="00661918"/>
    <w:rsid w:val="00666DF1"/>
    <w:rsid w:val="00672537"/>
    <w:rsid w:val="00675806"/>
    <w:rsid w:val="00676213"/>
    <w:rsid w:val="00682F55"/>
    <w:rsid w:val="006862EA"/>
    <w:rsid w:val="00687484"/>
    <w:rsid w:val="0068764A"/>
    <w:rsid w:val="006969B3"/>
    <w:rsid w:val="00697476"/>
    <w:rsid w:val="006A601E"/>
    <w:rsid w:val="006B0108"/>
    <w:rsid w:val="006B2F94"/>
    <w:rsid w:val="006B3020"/>
    <w:rsid w:val="006B66EF"/>
    <w:rsid w:val="006C0548"/>
    <w:rsid w:val="006C70D8"/>
    <w:rsid w:val="006D53C1"/>
    <w:rsid w:val="006D54C2"/>
    <w:rsid w:val="006D6942"/>
    <w:rsid w:val="006E18FB"/>
    <w:rsid w:val="006E2F48"/>
    <w:rsid w:val="006E2F6E"/>
    <w:rsid w:val="006E76E3"/>
    <w:rsid w:val="006E7A0F"/>
    <w:rsid w:val="006F1343"/>
    <w:rsid w:val="006F2E70"/>
    <w:rsid w:val="006F3012"/>
    <w:rsid w:val="006F52E3"/>
    <w:rsid w:val="006F7FB4"/>
    <w:rsid w:val="00700DF4"/>
    <w:rsid w:val="00702579"/>
    <w:rsid w:val="0070430A"/>
    <w:rsid w:val="00704362"/>
    <w:rsid w:val="007045C3"/>
    <w:rsid w:val="007058AF"/>
    <w:rsid w:val="007119B1"/>
    <w:rsid w:val="00711C7E"/>
    <w:rsid w:val="00713109"/>
    <w:rsid w:val="00720028"/>
    <w:rsid w:val="0072066A"/>
    <w:rsid w:val="007211E1"/>
    <w:rsid w:val="00721945"/>
    <w:rsid w:val="00722A50"/>
    <w:rsid w:val="007256F9"/>
    <w:rsid w:val="0072665C"/>
    <w:rsid w:val="00731ADD"/>
    <w:rsid w:val="007349ED"/>
    <w:rsid w:val="0073528B"/>
    <w:rsid w:val="00736C07"/>
    <w:rsid w:val="007405B3"/>
    <w:rsid w:val="0075106B"/>
    <w:rsid w:val="00752D26"/>
    <w:rsid w:val="00753D5E"/>
    <w:rsid w:val="00754FF2"/>
    <w:rsid w:val="00760407"/>
    <w:rsid w:val="007614ED"/>
    <w:rsid w:val="0076446D"/>
    <w:rsid w:val="007661F2"/>
    <w:rsid w:val="00767456"/>
    <w:rsid w:val="00770D40"/>
    <w:rsid w:val="0077282C"/>
    <w:rsid w:val="007744E4"/>
    <w:rsid w:val="00774B81"/>
    <w:rsid w:val="0077513F"/>
    <w:rsid w:val="00776F45"/>
    <w:rsid w:val="00777F4F"/>
    <w:rsid w:val="00780AD7"/>
    <w:rsid w:val="00782005"/>
    <w:rsid w:val="00785963"/>
    <w:rsid w:val="00787CC2"/>
    <w:rsid w:val="0079025F"/>
    <w:rsid w:val="007906FC"/>
    <w:rsid w:val="00791EB8"/>
    <w:rsid w:val="00792AB0"/>
    <w:rsid w:val="007937D3"/>
    <w:rsid w:val="007954F8"/>
    <w:rsid w:val="00797DAC"/>
    <w:rsid w:val="007A0D6A"/>
    <w:rsid w:val="007A3DF2"/>
    <w:rsid w:val="007A6211"/>
    <w:rsid w:val="007A76F9"/>
    <w:rsid w:val="007B50B2"/>
    <w:rsid w:val="007B51E9"/>
    <w:rsid w:val="007B51FB"/>
    <w:rsid w:val="007C0648"/>
    <w:rsid w:val="007C0A4B"/>
    <w:rsid w:val="007C1EC7"/>
    <w:rsid w:val="007C2535"/>
    <w:rsid w:val="007C2E72"/>
    <w:rsid w:val="007C38B0"/>
    <w:rsid w:val="007C3AC7"/>
    <w:rsid w:val="007C3ACC"/>
    <w:rsid w:val="007C419B"/>
    <w:rsid w:val="007C6CE6"/>
    <w:rsid w:val="007C7FF8"/>
    <w:rsid w:val="007D4C58"/>
    <w:rsid w:val="007D62D6"/>
    <w:rsid w:val="007E0F8B"/>
    <w:rsid w:val="007E15AF"/>
    <w:rsid w:val="007E19B6"/>
    <w:rsid w:val="007E3728"/>
    <w:rsid w:val="007E3DAB"/>
    <w:rsid w:val="007E681B"/>
    <w:rsid w:val="007E6993"/>
    <w:rsid w:val="007F0ADC"/>
    <w:rsid w:val="007F0BB7"/>
    <w:rsid w:val="007F3BE9"/>
    <w:rsid w:val="007F3DEA"/>
    <w:rsid w:val="007F4CF6"/>
    <w:rsid w:val="007F7413"/>
    <w:rsid w:val="0080168E"/>
    <w:rsid w:val="00803612"/>
    <w:rsid w:val="00806E56"/>
    <w:rsid w:val="00811876"/>
    <w:rsid w:val="00815853"/>
    <w:rsid w:val="00817DD2"/>
    <w:rsid w:val="008247A9"/>
    <w:rsid w:val="008251B3"/>
    <w:rsid w:val="00825E10"/>
    <w:rsid w:val="008309FD"/>
    <w:rsid w:val="0083226B"/>
    <w:rsid w:val="00832AD9"/>
    <w:rsid w:val="00832FC9"/>
    <w:rsid w:val="008340CF"/>
    <w:rsid w:val="00835B8F"/>
    <w:rsid w:val="00842F03"/>
    <w:rsid w:val="00846B6F"/>
    <w:rsid w:val="00851645"/>
    <w:rsid w:val="00852A4A"/>
    <w:rsid w:val="00852FAA"/>
    <w:rsid w:val="00853A45"/>
    <w:rsid w:val="0085558C"/>
    <w:rsid w:val="00856624"/>
    <w:rsid w:val="0086273E"/>
    <w:rsid w:val="008649DE"/>
    <w:rsid w:val="008652D2"/>
    <w:rsid w:val="008653AF"/>
    <w:rsid w:val="008654CB"/>
    <w:rsid w:val="00866AB1"/>
    <w:rsid w:val="00867360"/>
    <w:rsid w:val="008674D8"/>
    <w:rsid w:val="00870277"/>
    <w:rsid w:val="008736B4"/>
    <w:rsid w:val="00874223"/>
    <w:rsid w:val="00880089"/>
    <w:rsid w:val="00882976"/>
    <w:rsid w:val="008832DD"/>
    <w:rsid w:val="00884A98"/>
    <w:rsid w:val="008865A5"/>
    <w:rsid w:val="00887B17"/>
    <w:rsid w:val="008904A3"/>
    <w:rsid w:val="00892D35"/>
    <w:rsid w:val="008936C8"/>
    <w:rsid w:val="008967E3"/>
    <w:rsid w:val="008A0E1F"/>
    <w:rsid w:val="008A19E0"/>
    <w:rsid w:val="008A297A"/>
    <w:rsid w:val="008A3190"/>
    <w:rsid w:val="008A3773"/>
    <w:rsid w:val="008A7545"/>
    <w:rsid w:val="008B2952"/>
    <w:rsid w:val="008B51AF"/>
    <w:rsid w:val="008B51FC"/>
    <w:rsid w:val="008B5AC0"/>
    <w:rsid w:val="008B6B1A"/>
    <w:rsid w:val="008B6E72"/>
    <w:rsid w:val="008B71FB"/>
    <w:rsid w:val="008C0606"/>
    <w:rsid w:val="008C0961"/>
    <w:rsid w:val="008C2982"/>
    <w:rsid w:val="008C36B2"/>
    <w:rsid w:val="008C3B76"/>
    <w:rsid w:val="008C45FB"/>
    <w:rsid w:val="008C6000"/>
    <w:rsid w:val="008D1FC7"/>
    <w:rsid w:val="008D3536"/>
    <w:rsid w:val="008D3A8B"/>
    <w:rsid w:val="008D4812"/>
    <w:rsid w:val="008D4AAE"/>
    <w:rsid w:val="008D57A6"/>
    <w:rsid w:val="008D63D7"/>
    <w:rsid w:val="008D7777"/>
    <w:rsid w:val="008E2BAD"/>
    <w:rsid w:val="008E43C5"/>
    <w:rsid w:val="008E4459"/>
    <w:rsid w:val="008F129D"/>
    <w:rsid w:val="008F3C64"/>
    <w:rsid w:val="008F3CAF"/>
    <w:rsid w:val="008F4741"/>
    <w:rsid w:val="009008FC"/>
    <w:rsid w:val="00904B8A"/>
    <w:rsid w:val="009059D0"/>
    <w:rsid w:val="00905C3F"/>
    <w:rsid w:val="00911233"/>
    <w:rsid w:val="0091174F"/>
    <w:rsid w:val="0091698B"/>
    <w:rsid w:val="00922D5F"/>
    <w:rsid w:val="009266AB"/>
    <w:rsid w:val="00927574"/>
    <w:rsid w:val="00930AC2"/>
    <w:rsid w:val="009313B6"/>
    <w:rsid w:val="00934028"/>
    <w:rsid w:val="00934C7B"/>
    <w:rsid w:val="00937B67"/>
    <w:rsid w:val="0094088C"/>
    <w:rsid w:val="009461F8"/>
    <w:rsid w:val="00946256"/>
    <w:rsid w:val="009467EA"/>
    <w:rsid w:val="00947468"/>
    <w:rsid w:val="00951E62"/>
    <w:rsid w:val="00953C50"/>
    <w:rsid w:val="00953FB2"/>
    <w:rsid w:val="009540A9"/>
    <w:rsid w:val="00966CCB"/>
    <w:rsid w:val="00966F4E"/>
    <w:rsid w:val="00967D75"/>
    <w:rsid w:val="00974EEC"/>
    <w:rsid w:val="00977241"/>
    <w:rsid w:val="009774C5"/>
    <w:rsid w:val="009777D2"/>
    <w:rsid w:val="00981758"/>
    <w:rsid w:val="009944BC"/>
    <w:rsid w:val="00995B1D"/>
    <w:rsid w:val="009A0FE7"/>
    <w:rsid w:val="009A1685"/>
    <w:rsid w:val="009A3F6D"/>
    <w:rsid w:val="009A509A"/>
    <w:rsid w:val="009A525D"/>
    <w:rsid w:val="009A7A7F"/>
    <w:rsid w:val="009B2884"/>
    <w:rsid w:val="009C1F6D"/>
    <w:rsid w:val="009C4923"/>
    <w:rsid w:val="009C5BC8"/>
    <w:rsid w:val="009D1C3C"/>
    <w:rsid w:val="009D52C4"/>
    <w:rsid w:val="009D5A83"/>
    <w:rsid w:val="009D5DF6"/>
    <w:rsid w:val="009E1E53"/>
    <w:rsid w:val="009E235B"/>
    <w:rsid w:val="009E31FA"/>
    <w:rsid w:val="009E3BC0"/>
    <w:rsid w:val="009E3C92"/>
    <w:rsid w:val="009E4481"/>
    <w:rsid w:val="009E5512"/>
    <w:rsid w:val="009E5860"/>
    <w:rsid w:val="009E66A5"/>
    <w:rsid w:val="009F089F"/>
    <w:rsid w:val="009F43AD"/>
    <w:rsid w:val="009F7573"/>
    <w:rsid w:val="00A02366"/>
    <w:rsid w:val="00A04BB0"/>
    <w:rsid w:val="00A11DB6"/>
    <w:rsid w:val="00A12425"/>
    <w:rsid w:val="00A14F44"/>
    <w:rsid w:val="00A15490"/>
    <w:rsid w:val="00A1572F"/>
    <w:rsid w:val="00A16DAE"/>
    <w:rsid w:val="00A23778"/>
    <w:rsid w:val="00A26223"/>
    <w:rsid w:val="00A26986"/>
    <w:rsid w:val="00A27B86"/>
    <w:rsid w:val="00A32422"/>
    <w:rsid w:val="00A32E71"/>
    <w:rsid w:val="00A34BE0"/>
    <w:rsid w:val="00A363D4"/>
    <w:rsid w:val="00A3665F"/>
    <w:rsid w:val="00A37E53"/>
    <w:rsid w:val="00A40C7D"/>
    <w:rsid w:val="00A41937"/>
    <w:rsid w:val="00A41C4C"/>
    <w:rsid w:val="00A41FDF"/>
    <w:rsid w:val="00A42940"/>
    <w:rsid w:val="00A43262"/>
    <w:rsid w:val="00A43962"/>
    <w:rsid w:val="00A447A1"/>
    <w:rsid w:val="00A4545C"/>
    <w:rsid w:val="00A45D47"/>
    <w:rsid w:val="00A50DBF"/>
    <w:rsid w:val="00A50DEC"/>
    <w:rsid w:val="00A5236B"/>
    <w:rsid w:val="00A55860"/>
    <w:rsid w:val="00A56429"/>
    <w:rsid w:val="00A5649C"/>
    <w:rsid w:val="00A57345"/>
    <w:rsid w:val="00A57EBF"/>
    <w:rsid w:val="00A57EE7"/>
    <w:rsid w:val="00A602DA"/>
    <w:rsid w:val="00A63BA1"/>
    <w:rsid w:val="00A63EF4"/>
    <w:rsid w:val="00A70F1A"/>
    <w:rsid w:val="00A749AC"/>
    <w:rsid w:val="00A7519D"/>
    <w:rsid w:val="00A80382"/>
    <w:rsid w:val="00A8213A"/>
    <w:rsid w:val="00A8275E"/>
    <w:rsid w:val="00A83FCD"/>
    <w:rsid w:val="00A84CC2"/>
    <w:rsid w:val="00A84EA1"/>
    <w:rsid w:val="00A87A76"/>
    <w:rsid w:val="00A906F6"/>
    <w:rsid w:val="00A90D21"/>
    <w:rsid w:val="00A93448"/>
    <w:rsid w:val="00A9345A"/>
    <w:rsid w:val="00A96D34"/>
    <w:rsid w:val="00A97F6B"/>
    <w:rsid w:val="00AA13D6"/>
    <w:rsid w:val="00AA234A"/>
    <w:rsid w:val="00AA5FF9"/>
    <w:rsid w:val="00AB2A81"/>
    <w:rsid w:val="00AB3D77"/>
    <w:rsid w:val="00AB582A"/>
    <w:rsid w:val="00AB62AC"/>
    <w:rsid w:val="00AB6C23"/>
    <w:rsid w:val="00AC3A45"/>
    <w:rsid w:val="00AC510F"/>
    <w:rsid w:val="00AC5463"/>
    <w:rsid w:val="00AC5B0C"/>
    <w:rsid w:val="00AC6103"/>
    <w:rsid w:val="00AD0278"/>
    <w:rsid w:val="00AD08BA"/>
    <w:rsid w:val="00AD1B65"/>
    <w:rsid w:val="00AD4380"/>
    <w:rsid w:val="00AD4933"/>
    <w:rsid w:val="00AD4ED7"/>
    <w:rsid w:val="00AD5BF1"/>
    <w:rsid w:val="00AD64F9"/>
    <w:rsid w:val="00AD78F0"/>
    <w:rsid w:val="00AE09E4"/>
    <w:rsid w:val="00AE21B4"/>
    <w:rsid w:val="00AE32A3"/>
    <w:rsid w:val="00AE405C"/>
    <w:rsid w:val="00AF097B"/>
    <w:rsid w:val="00AF1470"/>
    <w:rsid w:val="00AF26CE"/>
    <w:rsid w:val="00AF2984"/>
    <w:rsid w:val="00AF3A43"/>
    <w:rsid w:val="00AF61CC"/>
    <w:rsid w:val="00B05085"/>
    <w:rsid w:val="00B06BEC"/>
    <w:rsid w:val="00B07C61"/>
    <w:rsid w:val="00B10913"/>
    <w:rsid w:val="00B13249"/>
    <w:rsid w:val="00B147D8"/>
    <w:rsid w:val="00B21323"/>
    <w:rsid w:val="00B234B4"/>
    <w:rsid w:val="00B237C1"/>
    <w:rsid w:val="00B2548D"/>
    <w:rsid w:val="00B2611B"/>
    <w:rsid w:val="00B30892"/>
    <w:rsid w:val="00B30ED2"/>
    <w:rsid w:val="00B32CE3"/>
    <w:rsid w:val="00B3586F"/>
    <w:rsid w:val="00B37332"/>
    <w:rsid w:val="00B46401"/>
    <w:rsid w:val="00B478A8"/>
    <w:rsid w:val="00B540DE"/>
    <w:rsid w:val="00B55846"/>
    <w:rsid w:val="00B6000A"/>
    <w:rsid w:val="00B60704"/>
    <w:rsid w:val="00B61B6D"/>
    <w:rsid w:val="00B638C9"/>
    <w:rsid w:val="00B6560D"/>
    <w:rsid w:val="00B661F6"/>
    <w:rsid w:val="00B66407"/>
    <w:rsid w:val="00B705A4"/>
    <w:rsid w:val="00B7203B"/>
    <w:rsid w:val="00B72DF7"/>
    <w:rsid w:val="00B73979"/>
    <w:rsid w:val="00B76046"/>
    <w:rsid w:val="00B779A6"/>
    <w:rsid w:val="00B80DA9"/>
    <w:rsid w:val="00B820F9"/>
    <w:rsid w:val="00B8517C"/>
    <w:rsid w:val="00B87DEE"/>
    <w:rsid w:val="00B91666"/>
    <w:rsid w:val="00B91A0C"/>
    <w:rsid w:val="00B9370F"/>
    <w:rsid w:val="00B977AF"/>
    <w:rsid w:val="00BA042F"/>
    <w:rsid w:val="00BA143C"/>
    <w:rsid w:val="00BA15CC"/>
    <w:rsid w:val="00BA2E82"/>
    <w:rsid w:val="00BA5DA6"/>
    <w:rsid w:val="00BA5F1F"/>
    <w:rsid w:val="00BA7163"/>
    <w:rsid w:val="00BB0F42"/>
    <w:rsid w:val="00BB1AAE"/>
    <w:rsid w:val="00BB3309"/>
    <w:rsid w:val="00BB5C98"/>
    <w:rsid w:val="00BB749A"/>
    <w:rsid w:val="00BC31B0"/>
    <w:rsid w:val="00BC39A0"/>
    <w:rsid w:val="00BC4D97"/>
    <w:rsid w:val="00BC4E96"/>
    <w:rsid w:val="00BC66A2"/>
    <w:rsid w:val="00BC6D6C"/>
    <w:rsid w:val="00BD069C"/>
    <w:rsid w:val="00BD2113"/>
    <w:rsid w:val="00BD23C2"/>
    <w:rsid w:val="00BD5A9E"/>
    <w:rsid w:val="00BD60A5"/>
    <w:rsid w:val="00BD66E3"/>
    <w:rsid w:val="00BD6A47"/>
    <w:rsid w:val="00BE0824"/>
    <w:rsid w:val="00BE17F7"/>
    <w:rsid w:val="00BE1896"/>
    <w:rsid w:val="00BE399B"/>
    <w:rsid w:val="00BE3D62"/>
    <w:rsid w:val="00BE55EA"/>
    <w:rsid w:val="00BE6127"/>
    <w:rsid w:val="00BF20F5"/>
    <w:rsid w:val="00BF4FF9"/>
    <w:rsid w:val="00BF56FC"/>
    <w:rsid w:val="00BF6DD5"/>
    <w:rsid w:val="00BF714A"/>
    <w:rsid w:val="00C00947"/>
    <w:rsid w:val="00C04CC4"/>
    <w:rsid w:val="00C07920"/>
    <w:rsid w:val="00C1146D"/>
    <w:rsid w:val="00C11C26"/>
    <w:rsid w:val="00C11D6B"/>
    <w:rsid w:val="00C120E3"/>
    <w:rsid w:val="00C15471"/>
    <w:rsid w:val="00C15846"/>
    <w:rsid w:val="00C15CC2"/>
    <w:rsid w:val="00C15F71"/>
    <w:rsid w:val="00C16978"/>
    <w:rsid w:val="00C16E7C"/>
    <w:rsid w:val="00C1771F"/>
    <w:rsid w:val="00C204F9"/>
    <w:rsid w:val="00C20CED"/>
    <w:rsid w:val="00C22A26"/>
    <w:rsid w:val="00C237FE"/>
    <w:rsid w:val="00C24E57"/>
    <w:rsid w:val="00C269C4"/>
    <w:rsid w:val="00C31052"/>
    <w:rsid w:val="00C31612"/>
    <w:rsid w:val="00C31DDE"/>
    <w:rsid w:val="00C32574"/>
    <w:rsid w:val="00C3534B"/>
    <w:rsid w:val="00C36136"/>
    <w:rsid w:val="00C369B7"/>
    <w:rsid w:val="00C36D83"/>
    <w:rsid w:val="00C4033D"/>
    <w:rsid w:val="00C45AD2"/>
    <w:rsid w:val="00C46914"/>
    <w:rsid w:val="00C54243"/>
    <w:rsid w:val="00C55C7F"/>
    <w:rsid w:val="00C57FD5"/>
    <w:rsid w:val="00C65B0E"/>
    <w:rsid w:val="00C65EAF"/>
    <w:rsid w:val="00C7247C"/>
    <w:rsid w:val="00C72F8B"/>
    <w:rsid w:val="00C73E77"/>
    <w:rsid w:val="00C73ED1"/>
    <w:rsid w:val="00C750C9"/>
    <w:rsid w:val="00C75F45"/>
    <w:rsid w:val="00C765A7"/>
    <w:rsid w:val="00C7687C"/>
    <w:rsid w:val="00C76E53"/>
    <w:rsid w:val="00C77A1D"/>
    <w:rsid w:val="00C77E3F"/>
    <w:rsid w:val="00C80BC9"/>
    <w:rsid w:val="00C80F2D"/>
    <w:rsid w:val="00C81465"/>
    <w:rsid w:val="00C81C31"/>
    <w:rsid w:val="00C8482B"/>
    <w:rsid w:val="00C85D03"/>
    <w:rsid w:val="00C879CF"/>
    <w:rsid w:val="00C91E8E"/>
    <w:rsid w:val="00C9251E"/>
    <w:rsid w:val="00C939CC"/>
    <w:rsid w:val="00C93B4F"/>
    <w:rsid w:val="00C97336"/>
    <w:rsid w:val="00C97358"/>
    <w:rsid w:val="00CA0B6E"/>
    <w:rsid w:val="00CA10D0"/>
    <w:rsid w:val="00CA24E7"/>
    <w:rsid w:val="00CA287A"/>
    <w:rsid w:val="00CA3344"/>
    <w:rsid w:val="00CA394D"/>
    <w:rsid w:val="00CA564B"/>
    <w:rsid w:val="00CA5A8F"/>
    <w:rsid w:val="00CA661C"/>
    <w:rsid w:val="00CA7A57"/>
    <w:rsid w:val="00CB2E37"/>
    <w:rsid w:val="00CB760C"/>
    <w:rsid w:val="00CC01BB"/>
    <w:rsid w:val="00CC1AE6"/>
    <w:rsid w:val="00CC351D"/>
    <w:rsid w:val="00CC50BE"/>
    <w:rsid w:val="00CC55DF"/>
    <w:rsid w:val="00CC6865"/>
    <w:rsid w:val="00CC6A59"/>
    <w:rsid w:val="00CD04F5"/>
    <w:rsid w:val="00CD0770"/>
    <w:rsid w:val="00CD1530"/>
    <w:rsid w:val="00CD2D64"/>
    <w:rsid w:val="00CD2F32"/>
    <w:rsid w:val="00CD3CEE"/>
    <w:rsid w:val="00CD501B"/>
    <w:rsid w:val="00CD5178"/>
    <w:rsid w:val="00CE0769"/>
    <w:rsid w:val="00CE0AE5"/>
    <w:rsid w:val="00CE20F1"/>
    <w:rsid w:val="00CE7CBB"/>
    <w:rsid w:val="00CE7E4C"/>
    <w:rsid w:val="00CF0E4D"/>
    <w:rsid w:val="00CF471B"/>
    <w:rsid w:val="00CF5034"/>
    <w:rsid w:val="00CF5661"/>
    <w:rsid w:val="00D019B7"/>
    <w:rsid w:val="00D01D79"/>
    <w:rsid w:val="00D02C0B"/>
    <w:rsid w:val="00D031FC"/>
    <w:rsid w:val="00D042A9"/>
    <w:rsid w:val="00D048FB"/>
    <w:rsid w:val="00D07E2D"/>
    <w:rsid w:val="00D10076"/>
    <w:rsid w:val="00D13603"/>
    <w:rsid w:val="00D1391E"/>
    <w:rsid w:val="00D21202"/>
    <w:rsid w:val="00D2180C"/>
    <w:rsid w:val="00D23369"/>
    <w:rsid w:val="00D24E44"/>
    <w:rsid w:val="00D3072D"/>
    <w:rsid w:val="00D30F8D"/>
    <w:rsid w:val="00D31A2F"/>
    <w:rsid w:val="00D32922"/>
    <w:rsid w:val="00D33146"/>
    <w:rsid w:val="00D34992"/>
    <w:rsid w:val="00D3514F"/>
    <w:rsid w:val="00D43F93"/>
    <w:rsid w:val="00D44555"/>
    <w:rsid w:val="00D454FE"/>
    <w:rsid w:val="00D51B2C"/>
    <w:rsid w:val="00D52E59"/>
    <w:rsid w:val="00D541D1"/>
    <w:rsid w:val="00D56132"/>
    <w:rsid w:val="00D608C4"/>
    <w:rsid w:val="00D63F6D"/>
    <w:rsid w:val="00D64911"/>
    <w:rsid w:val="00D64D76"/>
    <w:rsid w:val="00D7069D"/>
    <w:rsid w:val="00D73A8C"/>
    <w:rsid w:val="00D74B48"/>
    <w:rsid w:val="00D8121F"/>
    <w:rsid w:val="00D83E40"/>
    <w:rsid w:val="00D8453D"/>
    <w:rsid w:val="00D85936"/>
    <w:rsid w:val="00D85B00"/>
    <w:rsid w:val="00D86B59"/>
    <w:rsid w:val="00D87A23"/>
    <w:rsid w:val="00D91D81"/>
    <w:rsid w:val="00D94240"/>
    <w:rsid w:val="00D9490C"/>
    <w:rsid w:val="00DA17C3"/>
    <w:rsid w:val="00DA1B7D"/>
    <w:rsid w:val="00DA20B4"/>
    <w:rsid w:val="00DA360F"/>
    <w:rsid w:val="00DA37EC"/>
    <w:rsid w:val="00DA7372"/>
    <w:rsid w:val="00DA79F3"/>
    <w:rsid w:val="00DB451B"/>
    <w:rsid w:val="00DB5062"/>
    <w:rsid w:val="00DB58E2"/>
    <w:rsid w:val="00DB61F1"/>
    <w:rsid w:val="00DC092C"/>
    <w:rsid w:val="00DC2232"/>
    <w:rsid w:val="00DC2470"/>
    <w:rsid w:val="00DC2510"/>
    <w:rsid w:val="00DC2787"/>
    <w:rsid w:val="00DD1033"/>
    <w:rsid w:val="00DD40D9"/>
    <w:rsid w:val="00DD4D82"/>
    <w:rsid w:val="00DD4EAE"/>
    <w:rsid w:val="00DD5F7E"/>
    <w:rsid w:val="00DD6179"/>
    <w:rsid w:val="00DD6E71"/>
    <w:rsid w:val="00DE0644"/>
    <w:rsid w:val="00DE46CA"/>
    <w:rsid w:val="00DE529C"/>
    <w:rsid w:val="00DE636D"/>
    <w:rsid w:val="00DE7D1F"/>
    <w:rsid w:val="00DF0DA6"/>
    <w:rsid w:val="00DF3241"/>
    <w:rsid w:val="00DF359D"/>
    <w:rsid w:val="00DF60D1"/>
    <w:rsid w:val="00DF718B"/>
    <w:rsid w:val="00E01436"/>
    <w:rsid w:val="00E01E90"/>
    <w:rsid w:val="00E04F8A"/>
    <w:rsid w:val="00E11A5F"/>
    <w:rsid w:val="00E11CF2"/>
    <w:rsid w:val="00E12BF1"/>
    <w:rsid w:val="00E1667C"/>
    <w:rsid w:val="00E1748E"/>
    <w:rsid w:val="00E22A78"/>
    <w:rsid w:val="00E22BC8"/>
    <w:rsid w:val="00E24F67"/>
    <w:rsid w:val="00E25609"/>
    <w:rsid w:val="00E257B4"/>
    <w:rsid w:val="00E261F9"/>
    <w:rsid w:val="00E27425"/>
    <w:rsid w:val="00E308B8"/>
    <w:rsid w:val="00E33166"/>
    <w:rsid w:val="00E35E62"/>
    <w:rsid w:val="00E37196"/>
    <w:rsid w:val="00E419A0"/>
    <w:rsid w:val="00E42029"/>
    <w:rsid w:val="00E432F5"/>
    <w:rsid w:val="00E44DC1"/>
    <w:rsid w:val="00E4528C"/>
    <w:rsid w:val="00E45437"/>
    <w:rsid w:val="00E45DFE"/>
    <w:rsid w:val="00E47469"/>
    <w:rsid w:val="00E55A26"/>
    <w:rsid w:val="00E613F0"/>
    <w:rsid w:val="00E615A4"/>
    <w:rsid w:val="00E61D4B"/>
    <w:rsid w:val="00E628DB"/>
    <w:rsid w:val="00E66433"/>
    <w:rsid w:val="00E66D13"/>
    <w:rsid w:val="00E67ACD"/>
    <w:rsid w:val="00E70444"/>
    <w:rsid w:val="00E70D95"/>
    <w:rsid w:val="00E719B4"/>
    <w:rsid w:val="00E72734"/>
    <w:rsid w:val="00E73098"/>
    <w:rsid w:val="00E7397C"/>
    <w:rsid w:val="00E73D8F"/>
    <w:rsid w:val="00E754A3"/>
    <w:rsid w:val="00E76657"/>
    <w:rsid w:val="00E83D8F"/>
    <w:rsid w:val="00E8458B"/>
    <w:rsid w:val="00E84D5B"/>
    <w:rsid w:val="00E87AB4"/>
    <w:rsid w:val="00E90242"/>
    <w:rsid w:val="00E9078E"/>
    <w:rsid w:val="00E90FCB"/>
    <w:rsid w:val="00E91956"/>
    <w:rsid w:val="00E9463C"/>
    <w:rsid w:val="00E96308"/>
    <w:rsid w:val="00EA0A5F"/>
    <w:rsid w:val="00EA1A63"/>
    <w:rsid w:val="00EA1E72"/>
    <w:rsid w:val="00EA2A0B"/>
    <w:rsid w:val="00EA2A6E"/>
    <w:rsid w:val="00EA34BC"/>
    <w:rsid w:val="00EA44EC"/>
    <w:rsid w:val="00EA49E8"/>
    <w:rsid w:val="00EA5461"/>
    <w:rsid w:val="00EA7CB7"/>
    <w:rsid w:val="00EB56FE"/>
    <w:rsid w:val="00EC08FD"/>
    <w:rsid w:val="00EC1B07"/>
    <w:rsid w:val="00EC2DF9"/>
    <w:rsid w:val="00EC3BAB"/>
    <w:rsid w:val="00EC40E1"/>
    <w:rsid w:val="00EC4CB6"/>
    <w:rsid w:val="00EC6E25"/>
    <w:rsid w:val="00ED04FD"/>
    <w:rsid w:val="00ED0BC4"/>
    <w:rsid w:val="00ED2961"/>
    <w:rsid w:val="00ED71EE"/>
    <w:rsid w:val="00ED7C12"/>
    <w:rsid w:val="00EE1130"/>
    <w:rsid w:val="00EE1157"/>
    <w:rsid w:val="00EE2D14"/>
    <w:rsid w:val="00EE3000"/>
    <w:rsid w:val="00EE3EE7"/>
    <w:rsid w:val="00EE5DA3"/>
    <w:rsid w:val="00EE7522"/>
    <w:rsid w:val="00F004CA"/>
    <w:rsid w:val="00F008E6"/>
    <w:rsid w:val="00F01298"/>
    <w:rsid w:val="00F04BD1"/>
    <w:rsid w:val="00F04DF9"/>
    <w:rsid w:val="00F054A0"/>
    <w:rsid w:val="00F057E1"/>
    <w:rsid w:val="00F11B04"/>
    <w:rsid w:val="00F13142"/>
    <w:rsid w:val="00F13AF0"/>
    <w:rsid w:val="00F147F7"/>
    <w:rsid w:val="00F16379"/>
    <w:rsid w:val="00F173E3"/>
    <w:rsid w:val="00F22D72"/>
    <w:rsid w:val="00F22ECE"/>
    <w:rsid w:val="00F23690"/>
    <w:rsid w:val="00F23808"/>
    <w:rsid w:val="00F24250"/>
    <w:rsid w:val="00F26254"/>
    <w:rsid w:val="00F32BC4"/>
    <w:rsid w:val="00F32F03"/>
    <w:rsid w:val="00F341C8"/>
    <w:rsid w:val="00F34DF5"/>
    <w:rsid w:val="00F3588C"/>
    <w:rsid w:val="00F37893"/>
    <w:rsid w:val="00F37B82"/>
    <w:rsid w:val="00F408B3"/>
    <w:rsid w:val="00F42AFF"/>
    <w:rsid w:val="00F43227"/>
    <w:rsid w:val="00F46B40"/>
    <w:rsid w:val="00F5036E"/>
    <w:rsid w:val="00F50BD9"/>
    <w:rsid w:val="00F5285E"/>
    <w:rsid w:val="00F54301"/>
    <w:rsid w:val="00F54CF1"/>
    <w:rsid w:val="00F604E7"/>
    <w:rsid w:val="00F61019"/>
    <w:rsid w:val="00F62BBD"/>
    <w:rsid w:val="00F65D6C"/>
    <w:rsid w:val="00F66EA8"/>
    <w:rsid w:val="00F70A53"/>
    <w:rsid w:val="00F728F1"/>
    <w:rsid w:val="00F72F11"/>
    <w:rsid w:val="00F748CC"/>
    <w:rsid w:val="00F74A49"/>
    <w:rsid w:val="00F74D96"/>
    <w:rsid w:val="00F75D9E"/>
    <w:rsid w:val="00F82954"/>
    <w:rsid w:val="00F82AA2"/>
    <w:rsid w:val="00F84FA9"/>
    <w:rsid w:val="00F86280"/>
    <w:rsid w:val="00F87157"/>
    <w:rsid w:val="00F93933"/>
    <w:rsid w:val="00F94080"/>
    <w:rsid w:val="00F96757"/>
    <w:rsid w:val="00FA4465"/>
    <w:rsid w:val="00FA46D8"/>
    <w:rsid w:val="00FA4747"/>
    <w:rsid w:val="00FA71F2"/>
    <w:rsid w:val="00FA7B80"/>
    <w:rsid w:val="00FB28F1"/>
    <w:rsid w:val="00FB3F10"/>
    <w:rsid w:val="00FB6541"/>
    <w:rsid w:val="00FB74B1"/>
    <w:rsid w:val="00FC095C"/>
    <w:rsid w:val="00FC187B"/>
    <w:rsid w:val="00FC2133"/>
    <w:rsid w:val="00FC3C79"/>
    <w:rsid w:val="00FC4B86"/>
    <w:rsid w:val="00FC56F6"/>
    <w:rsid w:val="00FC7A2A"/>
    <w:rsid w:val="00FD26F1"/>
    <w:rsid w:val="00FD491E"/>
    <w:rsid w:val="00FD6CE0"/>
    <w:rsid w:val="00FD6CE5"/>
    <w:rsid w:val="00FD7CE6"/>
    <w:rsid w:val="00FE0D23"/>
    <w:rsid w:val="00FE252E"/>
    <w:rsid w:val="00FE2F7C"/>
    <w:rsid w:val="00FE34F4"/>
    <w:rsid w:val="00FE5071"/>
    <w:rsid w:val="00FE5DAA"/>
    <w:rsid w:val="00FF203C"/>
    <w:rsid w:val="00FF487B"/>
    <w:rsid w:val="00FF4A7A"/>
    <w:rsid w:val="00FF602A"/>
    <w:rsid w:val="00FF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indow" stroke="f">
      <v:fill color="window" on="f"/>
      <v:stroke on="f"/>
    </o:shapedefaults>
    <o:shapelayout v:ext="edit">
      <o:idmap v:ext="edit" data="2"/>
    </o:shapelayout>
  </w:shapeDefaults>
  <w:decimalSymbol w:val="."/>
  <w:listSeparator w:val=","/>
  <w14:docId w14:val="4B42BAD9"/>
  <w15:docId w15:val="{27974256-EA59-4E39-91F6-D82598FE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D6C"/>
  </w:style>
  <w:style w:type="paragraph" w:styleId="Heading1">
    <w:name w:val="heading 1"/>
    <w:basedOn w:val="Normal"/>
    <w:next w:val="Normal"/>
    <w:link w:val="Heading1Char"/>
    <w:uiPriority w:val="9"/>
    <w:qFormat/>
    <w:rsid w:val="00BC6D6C"/>
    <w:pPr>
      <w:keepNext/>
      <w:keepLines/>
      <w:pBdr>
        <w:bottom w:val="single" w:sz="4" w:space="2" w:color="B2B2B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C6D6C"/>
    <w:pPr>
      <w:keepNext/>
      <w:keepLines/>
      <w:spacing w:before="120" w:after="0" w:line="240" w:lineRule="auto"/>
      <w:outlineLvl w:val="1"/>
    </w:pPr>
    <w:rPr>
      <w:rFonts w:asciiTheme="majorHAnsi" w:eastAsiaTheme="majorEastAsia" w:hAnsiTheme="majorHAnsi" w:cstheme="majorBidi"/>
      <w:color w:val="B2B2B2" w:themeColor="accent2"/>
      <w:sz w:val="36"/>
      <w:szCs w:val="36"/>
    </w:rPr>
  </w:style>
  <w:style w:type="paragraph" w:styleId="Heading3">
    <w:name w:val="heading 3"/>
    <w:basedOn w:val="Normal"/>
    <w:next w:val="Normal"/>
    <w:link w:val="Heading3Char"/>
    <w:uiPriority w:val="9"/>
    <w:unhideWhenUsed/>
    <w:qFormat/>
    <w:rsid w:val="00BC6D6C"/>
    <w:pPr>
      <w:keepNext/>
      <w:keepLines/>
      <w:spacing w:before="80" w:after="0" w:line="240" w:lineRule="auto"/>
      <w:outlineLvl w:val="2"/>
    </w:pPr>
    <w:rPr>
      <w:rFonts w:asciiTheme="majorHAnsi" w:eastAsiaTheme="majorEastAsia" w:hAnsiTheme="majorHAnsi" w:cstheme="majorBidi"/>
      <w:color w:val="858585" w:themeColor="accent2" w:themeShade="BF"/>
      <w:sz w:val="32"/>
      <w:szCs w:val="32"/>
    </w:rPr>
  </w:style>
  <w:style w:type="paragraph" w:styleId="Heading4">
    <w:name w:val="heading 4"/>
    <w:basedOn w:val="Normal"/>
    <w:next w:val="Normal"/>
    <w:link w:val="Heading4Char"/>
    <w:uiPriority w:val="9"/>
    <w:unhideWhenUsed/>
    <w:qFormat/>
    <w:rsid w:val="00BC6D6C"/>
    <w:pPr>
      <w:keepNext/>
      <w:keepLines/>
      <w:spacing w:before="80" w:after="0" w:line="240" w:lineRule="auto"/>
      <w:outlineLvl w:val="3"/>
    </w:pPr>
    <w:rPr>
      <w:rFonts w:asciiTheme="majorHAnsi" w:eastAsiaTheme="majorEastAsia" w:hAnsiTheme="majorHAnsi" w:cstheme="majorBidi"/>
      <w:i/>
      <w:iCs/>
      <w:color w:val="595959" w:themeColor="accent2" w:themeShade="80"/>
      <w:sz w:val="28"/>
      <w:szCs w:val="28"/>
    </w:rPr>
  </w:style>
  <w:style w:type="paragraph" w:styleId="Heading5">
    <w:name w:val="heading 5"/>
    <w:basedOn w:val="Normal"/>
    <w:next w:val="Normal"/>
    <w:link w:val="Heading5Char"/>
    <w:uiPriority w:val="9"/>
    <w:unhideWhenUsed/>
    <w:qFormat/>
    <w:rsid w:val="00BC6D6C"/>
    <w:pPr>
      <w:keepNext/>
      <w:keepLines/>
      <w:spacing w:before="80" w:after="0" w:line="240" w:lineRule="auto"/>
      <w:outlineLvl w:val="4"/>
    </w:pPr>
    <w:rPr>
      <w:rFonts w:asciiTheme="majorHAnsi" w:eastAsiaTheme="majorEastAsia" w:hAnsiTheme="majorHAnsi" w:cstheme="majorBidi"/>
      <w:color w:val="858585" w:themeColor="accent2" w:themeShade="BF"/>
      <w:sz w:val="24"/>
      <w:szCs w:val="24"/>
    </w:rPr>
  </w:style>
  <w:style w:type="paragraph" w:styleId="Heading6">
    <w:name w:val="heading 6"/>
    <w:basedOn w:val="Normal"/>
    <w:next w:val="Normal"/>
    <w:link w:val="Heading6Char"/>
    <w:uiPriority w:val="9"/>
    <w:unhideWhenUsed/>
    <w:qFormat/>
    <w:rsid w:val="00BC6D6C"/>
    <w:pPr>
      <w:keepNext/>
      <w:keepLines/>
      <w:spacing w:before="80" w:after="0" w:line="240" w:lineRule="auto"/>
      <w:outlineLvl w:val="5"/>
    </w:pPr>
    <w:rPr>
      <w:rFonts w:asciiTheme="majorHAnsi" w:eastAsiaTheme="majorEastAsia" w:hAnsiTheme="majorHAnsi" w:cstheme="majorBidi"/>
      <w:i/>
      <w:iCs/>
      <w:color w:val="595959" w:themeColor="accent2" w:themeShade="80"/>
      <w:sz w:val="24"/>
      <w:szCs w:val="24"/>
    </w:rPr>
  </w:style>
  <w:style w:type="paragraph" w:styleId="Heading7">
    <w:name w:val="heading 7"/>
    <w:basedOn w:val="Normal"/>
    <w:next w:val="Normal"/>
    <w:link w:val="Heading7Char"/>
    <w:uiPriority w:val="9"/>
    <w:unhideWhenUsed/>
    <w:qFormat/>
    <w:rsid w:val="00BC6D6C"/>
    <w:pPr>
      <w:keepNext/>
      <w:keepLines/>
      <w:spacing w:before="80" w:after="0" w:line="240" w:lineRule="auto"/>
      <w:outlineLvl w:val="6"/>
    </w:pPr>
    <w:rPr>
      <w:rFonts w:asciiTheme="majorHAnsi" w:eastAsiaTheme="majorEastAsia" w:hAnsiTheme="majorHAnsi" w:cstheme="majorBidi"/>
      <w:b/>
      <w:bCs/>
      <w:color w:val="595959" w:themeColor="accent2" w:themeShade="80"/>
      <w:sz w:val="22"/>
      <w:szCs w:val="22"/>
    </w:rPr>
  </w:style>
  <w:style w:type="paragraph" w:styleId="Heading8">
    <w:name w:val="heading 8"/>
    <w:basedOn w:val="Normal"/>
    <w:next w:val="Normal"/>
    <w:link w:val="Heading8Char"/>
    <w:uiPriority w:val="9"/>
    <w:unhideWhenUsed/>
    <w:qFormat/>
    <w:rsid w:val="00BC6D6C"/>
    <w:pPr>
      <w:keepNext/>
      <w:keepLines/>
      <w:spacing w:before="80" w:after="0" w:line="240" w:lineRule="auto"/>
      <w:outlineLvl w:val="7"/>
    </w:pPr>
    <w:rPr>
      <w:rFonts w:asciiTheme="majorHAnsi" w:eastAsiaTheme="majorEastAsia" w:hAnsiTheme="majorHAnsi" w:cstheme="majorBidi"/>
      <w:color w:val="595959" w:themeColor="accent2" w:themeShade="80"/>
      <w:sz w:val="22"/>
      <w:szCs w:val="22"/>
    </w:rPr>
  </w:style>
  <w:style w:type="paragraph" w:styleId="Heading9">
    <w:name w:val="heading 9"/>
    <w:basedOn w:val="Normal"/>
    <w:next w:val="Normal"/>
    <w:link w:val="Heading9Char"/>
    <w:uiPriority w:val="9"/>
    <w:unhideWhenUsed/>
    <w:qFormat/>
    <w:rsid w:val="00BC6D6C"/>
    <w:pPr>
      <w:keepNext/>
      <w:keepLines/>
      <w:spacing w:before="80" w:after="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next w:val="ListBullet2"/>
    <w:autoRedefine/>
    <w:rsid w:val="000F7CC3"/>
    <w:pPr>
      <w:keepNext/>
      <w:numPr>
        <w:numId w:val="2"/>
      </w:numPr>
      <w:outlineLvl w:val="0"/>
    </w:pPr>
  </w:style>
  <w:style w:type="paragraph" w:customStyle="1" w:styleId="ResumeName">
    <w:name w:val="Resume Name"/>
    <w:basedOn w:val="Heading1"/>
    <w:next w:val="ResumeHeading"/>
    <w:autoRedefine/>
    <w:rsid w:val="00F32BC4"/>
    <w:pPr>
      <w:spacing w:before="0" w:after="0"/>
      <w:jc w:val="right"/>
    </w:pPr>
    <w:rPr>
      <w:sz w:val="20"/>
      <w:szCs w:val="28"/>
    </w:rPr>
  </w:style>
  <w:style w:type="paragraph" w:customStyle="1" w:styleId="ResumeHeading">
    <w:name w:val="Resume Heading"/>
    <w:basedOn w:val="Heading2"/>
    <w:rsid w:val="000F7CC3"/>
    <w:pPr>
      <w:pBdr>
        <w:bottom w:val="single" w:sz="4" w:space="1" w:color="auto"/>
      </w:pBdr>
    </w:pPr>
    <w:rPr>
      <w:rFonts w:ascii="Times New Roman" w:hAnsi="Times New Roman"/>
    </w:rPr>
  </w:style>
  <w:style w:type="paragraph" w:customStyle="1" w:styleId="ResumeBullet">
    <w:name w:val="Resume Bullet"/>
    <w:basedOn w:val="Normal"/>
    <w:next w:val="ResumeBullet2"/>
    <w:rsid w:val="000F7CC3"/>
    <w:pPr>
      <w:keepLines/>
      <w:widowControl w:val="0"/>
      <w:numPr>
        <w:numId w:val="3"/>
      </w:numPr>
      <w:spacing w:before="60"/>
    </w:pPr>
    <w:rPr>
      <w:rFonts w:ascii="Times New Roman" w:hAnsi="Times New Roman"/>
      <w:sz w:val="20"/>
    </w:rPr>
  </w:style>
  <w:style w:type="paragraph" w:customStyle="1" w:styleId="ResumeBodyChar">
    <w:name w:val="Resume Body Char"/>
    <w:basedOn w:val="Normal"/>
    <w:link w:val="ResumeBodyCharChar"/>
    <w:rsid w:val="000F7CC3"/>
    <w:pPr>
      <w:spacing w:before="60"/>
    </w:pPr>
    <w:rPr>
      <w:rFonts w:ascii="Times New Roman" w:hAnsi="Times New Roman"/>
      <w:sz w:val="20"/>
    </w:rPr>
  </w:style>
  <w:style w:type="paragraph" w:styleId="ListBullet2">
    <w:name w:val="List Bullet 2"/>
    <w:basedOn w:val="Normal"/>
    <w:autoRedefine/>
    <w:rsid w:val="000F7CC3"/>
    <w:pPr>
      <w:keepNext/>
      <w:numPr>
        <w:numId w:val="1"/>
      </w:numPr>
      <w:outlineLvl w:val="1"/>
    </w:pPr>
  </w:style>
  <w:style w:type="paragraph" w:customStyle="1" w:styleId="ResumeBullet2">
    <w:name w:val="Resume Bullet 2"/>
    <w:rsid w:val="000F7CC3"/>
    <w:pPr>
      <w:numPr>
        <w:ilvl w:val="1"/>
        <w:numId w:val="3"/>
      </w:numPr>
    </w:pPr>
    <w:rPr>
      <w:noProof/>
    </w:rPr>
  </w:style>
  <w:style w:type="paragraph" w:customStyle="1" w:styleId="ResumeSkillSet">
    <w:name w:val="Resume SkillSet"/>
    <w:basedOn w:val="ResumeBodyChar"/>
    <w:link w:val="ResumeSkillSetChar"/>
    <w:autoRedefine/>
    <w:rsid w:val="00966F4E"/>
    <w:pPr>
      <w:keepLines/>
      <w:tabs>
        <w:tab w:val="left" w:pos="2160"/>
      </w:tabs>
    </w:pPr>
    <w:rPr>
      <w:rFonts w:asciiTheme="minorHAnsi" w:hAnsiTheme="minorHAnsi" w:cstheme="minorHAnsi"/>
      <w:b/>
      <w:bCs/>
      <w:sz w:val="28"/>
      <w:szCs w:val="28"/>
    </w:rPr>
  </w:style>
  <w:style w:type="paragraph" w:customStyle="1" w:styleId="ResumeHeader">
    <w:name w:val="Resume Header"/>
    <w:basedOn w:val="ResumeName"/>
    <w:rsid w:val="000F7CC3"/>
    <w:pPr>
      <w:spacing w:before="120"/>
    </w:pPr>
    <w:rPr>
      <w:sz w:val="28"/>
    </w:rPr>
  </w:style>
  <w:style w:type="paragraph" w:styleId="Header">
    <w:name w:val="header"/>
    <w:basedOn w:val="Normal"/>
    <w:link w:val="HeaderChar"/>
    <w:rsid w:val="000F7CC3"/>
    <w:pPr>
      <w:tabs>
        <w:tab w:val="center" w:pos="4320"/>
        <w:tab w:val="right" w:pos="8640"/>
      </w:tabs>
    </w:pPr>
  </w:style>
  <w:style w:type="paragraph" w:styleId="Footer">
    <w:name w:val="footer"/>
    <w:basedOn w:val="Normal"/>
    <w:rsid w:val="000F7CC3"/>
    <w:pPr>
      <w:tabs>
        <w:tab w:val="center" w:pos="4320"/>
        <w:tab w:val="right" w:pos="8640"/>
      </w:tabs>
    </w:pPr>
  </w:style>
  <w:style w:type="paragraph" w:styleId="BodyText">
    <w:name w:val="Body Text"/>
    <w:basedOn w:val="Normal"/>
    <w:rsid w:val="000F7CC3"/>
    <w:rPr>
      <w:rFonts w:ascii="Times New Roman" w:hAnsi="Times New Roman"/>
      <w:szCs w:val="20"/>
    </w:rPr>
  </w:style>
  <w:style w:type="paragraph" w:customStyle="1" w:styleId="ResumeCitation">
    <w:name w:val="Resume Citation"/>
    <w:basedOn w:val="ResumeBodyChar"/>
    <w:rsid w:val="000F7CC3"/>
    <w:pPr>
      <w:ind w:left="360" w:hanging="360"/>
    </w:pPr>
    <w:rPr>
      <w:bCs/>
    </w:rPr>
  </w:style>
  <w:style w:type="paragraph" w:customStyle="1" w:styleId="ResumeFooter">
    <w:name w:val="Resume Footer"/>
    <w:basedOn w:val="Normal"/>
    <w:rsid w:val="000F7CC3"/>
    <w:pPr>
      <w:jc w:val="both"/>
    </w:pPr>
    <w:rPr>
      <w:rFonts w:ascii="Times New Roman" w:hAnsi="Times New Roman"/>
      <w:i/>
      <w:sz w:val="16"/>
    </w:rPr>
  </w:style>
  <w:style w:type="paragraph" w:customStyle="1" w:styleId="ResumeLastSaved">
    <w:name w:val="Resume LastSaved"/>
    <w:rsid w:val="000F7CC3"/>
    <w:pPr>
      <w:jc w:val="center"/>
    </w:pPr>
    <w:rPr>
      <w:i/>
      <w:sz w:val="12"/>
    </w:rPr>
  </w:style>
  <w:style w:type="paragraph" w:customStyle="1" w:styleId="ResumeProject">
    <w:name w:val="Resume Project"/>
    <w:basedOn w:val="ResumeHeading"/>
    <w:next w:val="ResumeDatehidden"/>
    <w:rsid w:val="000F7CC3"/>
    <w:pPr>
      <w:pBdr>
        <w:bottom w:val="none" w:sz="0" w:space="0" w:color="auto"/>
      </w:pBdr>
    </w:pPr>
    <w:rPr>
      <w:i/>
      <w:sz w:val="20"/>
      <w:u w:val="single"/>
    </w:rPr>
  </w:style>
  <w:style w:type="paragraph" w:customStyle="1" w:styleId="ResumeList">
    <w:name w:val="Resume List"/>
    <w:link w:val="ResumeListChar"/>
    <w:rsid w:val="000F7CC3"/>
    <w:pPr>
      <w:spacing w:before="60"/>
    </w:pPr>
  </w:style>
  <w:style w:type="paragraph" w:customStyle="1" w:styleId="ResumeDatehidden">
    <w:name w:val="Resume Date (hidden)"/>
    <w:basedOn w:val="Normal"/>
    <w:next w:val="ResumeBullet"/>
    <w:rsid w:val="000F7CC3"/>
    <w:pPr>
      <w:keepLines/>
      <w:spacing w:before="60"/>
    </w:pPr>
    <w:rPr>
      <w:rFonts w:ascii="Times New Roman" w:hAnsi="Times New Roman"/>
      <w:b/>
      <w:vanish/>
      <w:sz w:val="20"/>
    </w:rPr>
  </w:style>
  <w:style w:type="character" w:styleId="PageNumber">
    <w:name w:val="page number"/>
    <w:basedOn w:val="DefaultParagraphFont"/>
    <w:rsid w:val="000F7CC3"/>
  </w:style>
  <w:style w:type="table" w:styleId="TableGrid">
    <w:name w:val="Table Grid"/>
    <w:basedOn w:val="TableNormal"/>
    <w:rsid w:val="00290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ltext1">
    <w:name w:val="alltext1"/>
    <w:rsid w:val="00C46914"/>
    <w:rPr>
      <w:rFonts w:ascii="Arial" w:hAnsi="Arial" w:cs="Arial" w:hint="default"/>
      <w:strike w:val="0"/>
      <w:dstrike w:val="0"/>
      <w:color w:val="333333"/>
      <w:sz w:val="18"/>
      <w:szCs w:val="18"/>
      <w:u w:val="none"/>
      <w:effect w:val="none"/>
    </w:rPr>
  </w:style>
  <w:style w:type="character" w:customStyle="1" w:styleId="ResumeBodyCharChar">
    <w:name w:val="Resume Body Char Char"/>
    <w:link w:val="ResumeBodyChar"/>
    <w:rsid w:val="002C4FEE"/>
    <w:rPr>
      <w:szCs w:val="24"/>
      <w:lang w:val="en-US" w:eastAsia="en-US" w:bidi="ar-SA"/>
    </w:rPr>
  </w:style>
  <w:style w:type="paragraph" w:customStyle="1" w:styleId="EnterYourName">
    <w:name w:val="Enter Your Name"/>
    <w:basedOn w:val="ResumeHeader"/>
    <w:rsid w:val="004357DF"/>
    <w:rPr>
      <w:iCs/>
    </w:rPr>
  </w:style>
  <w:style w:type="character" w:customStyle="1" w:styleId="ResumeSkillSetChar">
    <w:name w:val="Resume SkillSet Char"/>
    <w:link w:val="ResumeSkillSet"/>
    <w:rsid w:val="00966F4E"/>
    <w:rPr>
      <w:rFonts w:cstheme="minorHAnsi"/>
      <w:b/>
      <w:bCs/>
      <w:sz w:val="28"/>
      <w:szCs w:val="28"/>
    </w:rPr>
  </w:style>
  <w:style w:type="paragraph" w:customStyle="1" w:styleId="ProjectDates">
    <w:name w:val="Project Dates"/>
    <w:basedOn w:val="Date"/>
    <w:rsid w:val="00D74B48"/>
    <w:rPr>
      <w:rFonts w:ascii="Times New Roman" w:hAnsi="Times New Roman"/>
      <w:b/>
      <w:sz w:val="20"/>
    </w:rPr>
  </w:style>
  <w:style w:type="paragraph" w:customStyle="1" w:styleId="IndividualProfile">
    <w:name w:val="Individual Profile"/>
    <w:basedOn w:val="ResumeHeader"/>
    <w:rsid w:val="000E7523"/>
    <w:pPr>
      <w:jc w:val="left"/>
    </w:pPr>
    <w:rPr>
      <w:iCs/>
      <w:sz w:val="32"/>
      <w:szCs w:val="20"/>
    </w:rPr>
  </w:style>
  <w:style w:type="paragraph" w:styleId="Date">
    <w:name w:val="Date"/>
    <w:basedOn w:val="Normal"/>
    <w:next w:val="Normal"/>
    <w:rsid w:val="00D74B48"/>
  </w:style>
  <w:style w:type="character" w:customStyle="1" w:styleId="ResumeListChar">
    <w:name w:val="Resume List Char"/>
    <w:link w:val="ResumeList"/>
    <w:rsid w:val="00842F03"/>
    <w:rPr>
      <w:lang w:val="en-US" w:eastAsia="en-US" w:bidi="ar-SA"/>
    </w:rPr>
  </w:style>
  <w:style w:type="character" w:styleId="Hyperlink">
    <w:name w:val="Hyperlink"/>
    <w:rsid w:val="00842F03"/>
    <w:rPr>
      <w:color w:val="0000FF"/>
      <w:u w:val="single"/>
    </w:rPr>
  </w:style>
  <w:style w:type="character" w:customStyle="1" w:styleId="Kanbay">
    <w:name w:val="Kanbay"/>
    <w:semiHidden/>
    <w:rsid w:val="00851645"/>
    <w:rPr>
      <w:rFonts w:ascii="Bookman Old Style" w:hAnsi="Bookman Old Style"/>
      <w:b w:val="0"/>
      <w:bCs w:val="0"/>
      <w:i w:val="0"/>
      <w:iCs w:val="0"/>
      <w:strike w:val="0"/>
      <w:color w:val="auto"/>
      <w:sz w:val="22"/>
      <w:szCs w:val="22"/>
      <w:u w:val="none"/>
    </w:rPr>
  </w:style>
  <w:style w:type="character" w:customStyle="1" w:styleId="bodytext1">
    <w:name w:val="bodytext1"/>
    <w:rsid w:val="00E9463C"/>
    <w:rPr>
      <w:rFonts w:ascii="Arial" w:hAnsi="Arial" w:cs="Arial" w:hint="default"/>
      <w:color w:val="000000"/>
      <w:sz w:val="20"/>
      <w:szCs w:val="20"/>
    </w:rPr>
  </w:style>
  <w:style w:type="character" w:customStyle="1" w:styleId="HeaderChar">
    <w:name w:val="Header Char"/>
    <w:link w:val="Header"/>
    <w:rsid w:val="000B0E50"/>
    <w:rPr>
      <w:rFonts w:ascii="Palatino Linotype" w:hAnsi="Palatino Linotype"/>
      <w:sz w:val="24"/>
      <w:szCs w:val="24"/>
    </w:rPr>
  </w:style>
  <w:style w:type="paragraph" w:styleId="BalloonText">
    <w:name w:val="Balloon Text"/>
    <w:basedOn w:val="Normal"/>
    <w:link w:val="BalloonTextChar"/>
    <w:rsid w:val="000B0E50"/>
    <w:rPr>
      <w:rFonts w:ascii="Tahoma" w:hAnsi="Tahoma" w:cs="Tahoma"/>
      <w:sz w:val="16"/>
      <w:szCs w:val="16"/>
    </w:rPr>
  </w:style>
  <w:style w:type="character" w:customStyle="1" w:styleId="BalloonTextChar">
    <w:name w:val="Balloon Text Char"/>
    <w:link w:val="BalloonText"/>
    <w:rsid w:val="000B0E50"/>
    <w:rPr>
      <w:rFonts w:ascii="Tahoma" w:hAnsi="Tahoma" w:cs="Tahoma"/>
      <w:sz w:val="16"/>
      <w:szCs w:val="16"/>
    </w:rPr>
  </w:style>
  <w:style w:type="paragraph" w:customStyle="1" w:styleId="DB0ACCEC1AB64382860E628D30FF91C4">
    <w:name w:val="DB0ACCEC1AB64382860E628D30FF91C4"/>
    <w:rsid w:val="000B0E50"/>
    <w:pPr>
      <w:spacing w:after="200"/>
    </w:pPr>
    <w:rPr>
      <w:rFonts w:ascii="Calibri" w:hAnsi="Calibri"/>
      <w:sz w:val="22"/>
      <w:szCs w:val="22"/>
    </w:rPr>
  </w:style>
  <w:style w:type="paragraph" w:styleId="ListParagraph">
    <w:name w:val="List Paragraph"/>
    <w:basedOn w:val="Normal"/>
    <w:uiPriority w:val="34"/>
    <w:qFormat/>
    <w:rsid w:val="00652108"/>
    <w:pPr>
      <w:ind w:left="720"/>
      <w:contextualSpacing/>
    </w:pPr>
  </w:style>
  <w:style w:type="paragraph" w:customStyle="1" w:styleId="Flietext">
    <w:name w:val="Fließtext"/>
    <w:basedOn w:val="Normal"/>
    <w:rsid w:val="00C750C9"/>
    <w:pPr>
      <w:spacing w:line="280" w:lineRule="exact"/>
    </w:pPr>
    <w:rPr>
      <w:rFonts w:ascii="Arial" w:eastAsia="Times" w:hAnsi="Arial"/>
      <w:color w:val="000000"/>
      <w:sz w:val="18"/>
      <w:szCs w:val="20"/>
      <w:lang w:val="de-DE" w:eastAsia="de-DE"/>
    </w:rPr>
  </w:style>
  <w:style w:type="character" w:customStyle="1" w:styleId="Heading1Char">
    <w:name w:val="Heading 1 Char"/>
    <w:basedOn w:val="DefaultParagraphFont"/>
    <w:link w:val="Heading1"/>
    <w:uiPriority w:val="9"/>
    <w:rsid w:val="00BC6D6C"/>
    <w:rPr>
      <w:rFonts w:asciiTheme="majorHAnsi" w:eastAsiaTheme="majorEastAsia" w:hAnsiTheme="majorHAnsi" w:cstheme="majorBidi"/>
      <w:color w:val="262626" w:themeColor="text1" w:themeTint="D9"/>
      <w:sz w:val="40"/>
      <w:szCs w:val="40"/>
    </w:rPr>
  </w:style>
  <w:style w:type="character" w:customStyle="1" w:styleId="Heading5Char">
    <w:name w:val="Heading 5 Char"/>
    <w:basedOn w:val="DefaultParagraphFont"/>
    <w:link w:val="Heading5"/>
    <w:uiPriority w:val="9"/>
    <w:rsid w:val="00BC6D6C"/>
    <w:rPr>
      <w:rFonts w:asciiTheme="majorHAnsi" w:eastAsiaTheme="majorEastAsia" w:hAnsiTheme="majorHAnsi" w:cstheme="majorBidi"/>
      <w:color w:val="858585" w:themeColor="accent2" w:themeShade="BF"/>
      <w:sz w:val="24"/>
      <w:szCs w:val="24"/>
    </w:rPr>
  </w:style>
  <w:style w:type="character" w:styleId="Strong">
    <w:name w:val="Strong"/>
    <w:basedOn w:val="DefaultParagraphFont"/>
    <w:uiPriority w:val="22"/>
    <w:qFormat/>
    <w:rsid w:val="00BC6D6C"/>
    <w:rPr>
      <w:b/>
      <w:bCs/>
    </w:rPr>
  </w:style>
  <w:style w:type="paragraph" w:customStyle="1" w:styleId="Default">
    <w:name w:val="Default"/>
    <w:rsid w:val="00FC2133"/>
    <w:pPr>
      <w:autoSpaceDE w:val="0"/>
      <w:autoSpaceDN w:val="0"/>
      <w:adjustRightInd w:val="0"/>
    </w:pPr>
    <w:rPr>
      <w:color w:val="000000"/>
      <w:sz w:val="24"/>
      <w:szCs w:val="24"/>
    </w:rPr>
  </w:style>
  <w:style w:type="character" w:customStyle="1" w:styleId="Heading2Char">
    <w:name w:val="Heading 2 Char"/>
    <w:basedOn w:val="DefaultParagraphFont"/>
    <w:link w:val="Heading2"/>
    <w:uiPriority w:val="9"/>
    <w:rsid w:val="00BC6D6C"/>
    <w:rPr>
      <w:rFonts w:asciiTheme="majorHAnsi" w:eastAsiaTheme="majorEastAsia" w:hAnsiTheme="majorHAnsi" w:cstheme="majorBidi"/>
      <w:color w:val="B2B2B2" w:themeColor="accent2"/>
      <w:sz w:val="36"/>
      <w:szCs w:val="36"/>
    </w:rPr>
  </w:style>
  <w:style w:type="character" w:customStyle="1" w:styleId="Heading3Char">
    <w:name w:val="Heading 3 Char"/>
    <w:basedOn w:val="DefaultParagraphFont"/>
    <w:link w:val="Heading3"/>
    <w:uiPriority w:val="9"/>
    <w:rsid w:val="00BC6D6C"/>
    <w:rPr>
      <w:rFonts w:asciiTheme="majorHAnsi" w:eastAsiaTheme="majorEastAsia" w:hAnsiTheme="majorHAnsi" w:cstheme="majorBidi"/>
      <w:color w:val="858585" w:themeColor="accent2" w:themeShade="BF"/>
      <w:sz w:val="32"/>
      <w:szCs w:val="32"/>
    </w:rPr>
  </w:style>
  <w:style w:type="character" w:customStyle="1" w:styleId="Heading4Char">
    <w:name w:val="Heading 4 Char"/>
    <w:basedOn w:val="DefaultParagraphFont"/>
    <w:link w:val="Heading4"/>
    <w:uiPriority w:val="9"/>
    <w:rsid w:val="00BC6D6C"/>
    <w:rPr>
      <w:rFonts w:asciiTheme="majorHAnsi" w:eastAsiaTheme="majorEastAsia" w:hAnsiTheme="majorHAnsi" w:cstheme="majorBidi"/>
      <w:i/>
      <w:iCs/>
      <w:color w:val="595959" w:themeColor="accent2" w:themeShade="80"/>
      <w:sz w:val="28"/>
      <w:szCs w:val="28"/>
    </w:rPr>
  </w:style>
  <w:style w:type="character" w:customStyle="1" w:styleId="Heading6Char">
    <w:name w:val="Heading 6 Char"/>
    <w:basedOn w:val="DefaultParagraphFont"/>
    <w:link w:val="Heading6"/>
    <w:uiPriority w:val="9"/>
    <w:rsid w:val="00BC6D6C"/>
    <w:rPr>
      <w:rFonts w:asciiTheme="majorHAnsi" w:eastAsiaTheme="majorEastAsia" w:hAnsiTheme="majorHAnsi" w:cstheme="majorBidi"/>
      <w:i/>
      <w:iCs/>
      <w:color w:val="595959" w:themeColor="accent2" w:themeShade="80"/>
      <w:sz w:val="24"/>
      <w:szCs w:val="24"/>
    </w:rPr>
  </w:style>
  <w:style w:type="character" w:customStyle="1" w:styleId="Heading7Char">
    <w:name w:val="Heading 7 Char"/>
    <w:basedOn w:val="DefaultParagraphFont"/>
    <w:link w:val="Heading7"/>
    <w:uiPriority w:val="9"/>
    <w:rsid w:val="00BC6D6C"/>
    <w:rPr>
      <w:rFonts w:asciiTheme="majorHAnsi" w:eastAsiaTheme="majorEastAsia" w:hAnsiTheme="majorHAnsi" w:cstheme="majorBidi"/>
      <w:b/>
      <w:bCs/>
      <w:color w:val="595959" w:themeColor="accent2" w:themeShade="80"/>
      <w:sz w:val="22"/>
      <w:szCs w:val="22"/>
    </w:rPr>
  </w:style>
  <w:style w:type="character" w:customStyle="1" w:styleId="Heading8Char">
    <w:name w:val="Heading 8 Char"/>
    <w:basedOn w:val="DefaultParagraphFont"/>
    <w:link w:val="Heading8"/>
    <w:uiPriority w:val="9"/>
    <w:rsid w:val="00BC6D6C"/>
    <w:rPr>
      <w:rFonts w:asciiTheme="majorHAnsi" w:eastAsiaTheme="majorEastAsia" w:hAnsiTheme="majorHAnsi" w:cstheme="majorBidi"/>
      <w:color w:val="595959" w:themeColor="accent2" w:themeShade="80"/>
      <w:sz w:val="22"/>
      <w:szCs w:val="22"/>
    </w:rPr>
  </w:style>
  <w:style w:type="character" w:customStyle="1" w:styleId="Heading9Char">
    <w:name w:val="Heading 9 Char"/>
    <w:basedOn w:val="DefaultParagraphFont"/>
    <w:link w:val="Heading9"/>
    <w:uiPriority w:val="9"/>
    <w:rsid w:val="00BC6D6C"/>
    <w:rPr>
      <w:rFonts w:asciiTheme="majorHAnsi" w:eastAsiaTheme="majorEastAsia" w:hAnsiTheme="majorHAnsi" w:cstheme="majorBidi"/>
      <w:i/>
      <w:iCs/>
      <w:color w:val="595959" w:themeColor="accent2" w:themeShade="80"/>
      <w:sz w:val="22"/>
      <w:szCs w:val="22"/>
    </w:rPr>
  </w:style>
  <w:style w:type="paragraph" w:styleId="Caption">
    <w:name w:val="caption"/>
    <w:basedOn w:val="Normal"/>
    <w:next w:val="Normal"/>
    <w:uiPriority w:val="35"/>
    <w:semiHidden/>
    <w:unhideWhenUsed/>
    <w:qFormat/>
    <w:rsid w:val="00BC6D6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C6D6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C6D6C"/>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C6D6C"/>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C6D6C"/>
    <w:rPr>
      <w:caps/>
      <w:color w:val="404040" w:themeColor="text1" w:themeTint="BF"/>
      <w:spacing w:val="20"/>
      <w:sz w:val="28"/>
      <w:szCs w:val="28"/>
    </w:rPr>
  </w:style>
  <w:style w:type="character" w:styleId="Emphasis">
    <w:name w:val="Emphasis"/>
    <w:basedOn w:val="DefaultParagraphFont"/>
    <w:uiPriority w:val="20"/>
    <w:qFormat/>
    <w:rsid w:val="00BC6D6C"/>
    <w:rPr>
      <w:i/>
      <w:iCs/>
      <w:color w:val="000000" w:themeColor="text1"/>
    </w:rPr>
  </w:style>
  <w:style w:type="paragraph" w:styleId="NoSpacing">
    <w:name w:val="No Spacing"/>
    <w:uiPriority w:val="1"/>
    <w:qFormat/>
    <w:rsid w:val="00BC6D6C"/>
    <w:pPr>
      <w:spacing w:after="0" w:line="240" w:lineRule="auto"/>
    </w:pPr>
  </w:style>
  <w:style w:type="paragraph" w:styleId="Quote">
    <w:name w:val="Quote"/>
    <w:basedOn w:val="Normal"/>
    <w:next w:val="Normal"/>
    <w:link w:val="QuoteChar"/>
    <w:uiPriority w:val="29"/>
    <w:qFormat/>
    <w:rsid w:val="00BC6D6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C6D6C"/>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C6D6C"/>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C6D6C"/>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C6D6C"/>
    <w:rPr>
      <w:i/>
      <w:iCs/>
      <w:color w:val="595959" w:themeColor="text1" w:themeTint="A6"/>
    </w:rPr>
  </w:style>
  <w:style w:type="character" w:styleId="IntenseEmphasis">
    <w:name w:val="Intense Emphasis"/>
    <w:basedOn w:val="DefaultParagraphFont"/>
    <w:uiPriority w:val="21"/>
    <w:qFormat/>
    <w:rsid w:val="00BC6D6C"/>
    <w:rPr>
      <w:b/>
      <w:bCs/>
      <w:i/>
      <w:iCs/>
      <w:caps w:val="0"/>
      <w:smallCaps w:val="0"/>
      <w:strike w:val="0"/>
      <w:dstrike w:val="0"/>
      <w:color w:val="B2B2B2" w:themeColor="accent2"/>
    </w:rPr>
  </w:style>
  <w:style w:type="character" w:styleId="SubtleReference">
    <w:name w:val="Subtle Reference"/>
    <w:basedOn w:val="DefaultParagraphFont"/>
    <w:uiPriority w:val="31"/>
    <w:qFormat/>
    <w:rsid w:val="00BC6D6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C6D6C"/>
    <w:rPr>
      <w:b/>
      <w:bCs/>
      <w:caps w:val="0"/>
      <w:smallCaps/>
      <w:color w:val="auto"/>
      <w:spacing w:val="0"/>
      <w:u w:val="single"/>
    </w:rPr>
  </w:style>
  <w:style w:type="character" w:styleId="BookTitle">
    <w:name w:val="Book Title"/>
    <w:basedOn w:val="DefaultParagraphFont"/>
    <w:uiPriority w:val="33"/>
    <w:qFormat/>
    <w:rsid w:val="00BC6D6C"/>
    <w:rPr>
      <w:b/>
      <w:bCs/>
      <w:caps w:val="0"/>
      <w:smallCaps/>
      <w:spacing w:val="0"/>
    </w:rPr>
  </w:style>
  <w:style w:type="paragraph" w:styleId="TOCHeading">
    <w:name w:val="TOC Heading"/>
    <w:basedOn w:val="Heading1"/>
    <w:next w:val="Normal"/>
    <w:uiPriority w:val="39"/>
    <w:semiHidden/>
    <w:unhideWhenUsed/>
    <w:qFormat/>
    <w:rsid w:val="00BC6D6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88782">
      <w:bodyDiv w:val="1"/>
      <w:marLeft w:val="0"/>
      <w:marRight w:val="0"/>
      <w:marTop w:val="0"/>
      <w:marBottom w:val="0"/>
      <w:divBdr>
        <w:top w:val="none" w:sz="0" w:space="0" w:color="auto"/>
        <w:left w:val="none" w:sz="0" w:space="0" w:color="auto"/>
        <w:bottom w:val="none" w:sz="0" w:space="0" w:color="auto"/>
        <w:right w:val="none" w:sz="0" w:space="0" w:color="auto"/>
      </w:divBdr>
    </w:div>
    <w:div w:id="748233759">
      <w:bodyDiv w:val="1"/>
      <w:marLeft w:val="0"/>
      <w:marRight w:val="0"/>
      <w:marTop w:val="0"/>
      <w:marBottom w:val="0"/>
      <w:divBdr>
        <w:top w:val="none" w:sz="0" w:space="0" w:color="auto"/>
        <w:left w:val="none" w:sz="0" w:space="0" w:color="auto"/>
        <w:bottom w:val="none" w:sz="0" w:space="0" w:color="auto"/>
        <w:right w:val="none" w:sz="0" w:space="0" w:color="auto"/>
      </w:divBdr>
    </w:div>
    <w:div w:id="816578622">
      <w:bodyDiv w:val="1"/>
      <w:marLeft w:val="0"/>
      <w:marRight w:val="0"/>
      <w:marTop w:val="0"/>
      <w:marBottom w:val="0"/>
      <w:divBdr>
        <w:top w:val="none" w:sz="0" w:space="0" w:color="auto"/>
        <w:left w:val="none" w:sz="0" w:space="0" w:color="auto"/>
        <w:bottom w:val="none" w:sz="0" w:space="0" w:color="auto"/>
        <w:right w:val="none" w:sz="0" w:space="0" w:color="auto"/>
      </w:divBdr>
    </w:div>
    <w:div w:id="853113929">
      <w:bodyDiv w:val="1"/>
      <w:marLeft w:val="0"/>
      <w:marRight w:val="0"/>
      <w:marTop w:val="0"/>
      <w:marBottom w:val="0"/>
      <w:divBdr>
        <w:top w:val="none" w:sz="0" w:space="0" w:color="auto"/>
        <w:left w:val="none" w:sz="0" w:space="0" w:color="auto"/>
        <w:bottom w:val="none" w:sz="0" w:space="0" w:color="auto"/>
        <w:right w:val="none" w:sz="0" w:space="0" w:color="auto"/>
      </w:divBdr>
      <w:divsChild>
        <w:div w:id="1456292048">
          <w:marLeft w:val="0"/>
          <w:marRight w:val="0"/>
          <w:marTop w:val="0"/>
          <w:marBottom w:val="0"/>
          <w:divBdr>
            <w:top w:val="none" w:sz="0" w:space="0" w:color="auto"/>
            <w:left w:val="none" w:sz="0" w:space="0" w:color="auto"/>
            <w:bottom w:val="none" w:sz="0" w:space="0" w:color="auto"/>
            <w:right w:val="none" w:sz="0" w:space="0" w:color="auto"/>
          </w:divBdr>
        </w:div>
        <w:div w:id="390271542">
          <w:marLeft w:val="0"/>
          <w:marRight w:val="0"/>
          <w:marTop w:val="0"/>
          <w:marBottom w:val="0"/>
          <w:divBdr>
            <w:top w:val="none" w:sz="0" w:space="0" w:color="auto"/>
            <w:left w:val="none" w:sz="0" w:space="0" w:color="auto"/>
            <w:bottom w:val="none" w:sz="0" w:space="0" w:color="auto"/>
            <w:right w:val="none" w:sz="0" w:space="0" w:color="auto"/>
          </w:divBdr>
        </w:div>
      </w:divsChild>
    </w:div>
    <w:div w:id="1068113254">
      <w:bodyDiv w:val="1"/>
      <w:marLeft w:val="0"/>
      <w:marRight w:val="0"/>
      <w:marTop w:val="0"/>
      <w:marBottom w:val="0"/>
      <w:divBdr>
        <w:top w:val="none" w:sz="0" w:space="0" w:color="auto"/>
        <w:left w:val="none" w:sz="0" w:space="0" w:color="auto"/>
        <w:bottom w:val="none" w:sz="0" w:space="0" w:color="auto"/>
        <w:right w:val="none" w:sz="0" w:space="0" w:color="auto"/>
      </w:divBdr>
    </w:div>
    <w:div w:id="1412316103">
      <w:bodyDiv w:val="1"/>
      <w:marLeft w:val="0"/>
      <w:marRight w:val="0"/>
      <w:marTop w:val="0"/>
      <w:marBottom w:val="0"/>
      <w:divBdr>
        <w:top w:val="none" w:sz="0" w:space="0" w:color="auto"/>
        <w:left w:val="none" w:sz="0" w:space="0" w:color="auto"/>
        <w:bottom w:val="none" w:sz="0" w:space="0" w:color="auto"/>
        <w:right w:val="none" w:sz="0" w:space="0" w:color="auto"/>
      </w:divBdr>
    </w:div>
    <w:div w:id="1476677833">
      <w:bodyDiv w:val="1"/>
      <w:marLeft w:val="0"/>
      <w:marRight w:val="0"/>
      <w:marTop w:val="0"/>
      <w:marBottom w:val="0"/>
      <w:divBdr>
        <w:top w:val="none" w:sz="0" w:space="0" w:color="auto"/>
        <w:left w:val="none" w:sz="0" w:space="0" w:color="auto"/>
        <w:bottom w:val="none" w:sz="0" w:space="0" w:color="auto"/>
        <w:right w:val="none" w:sz="0" w:space="0" w:color="auto"/>
      </w:divBdr>
    </w:div>
    <w:div w:id="159019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caragher\Local%20Settings\Temporary%20Internet%20Files\OLK2\ResumeTemplate2001.dot"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57BB4-D515-45A8-90C9-75350F603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ResumeTemplate2001</Template>
  <TotalTime>413</TotalTime>
  <Pages>3</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Employee Profile</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Sudheer Vankayala</cp:lastModifiedBy>
  <cp:revision>16</cp:revision>
  <cp:lastPrinted>2009-02-28T05:14:00Z</cp:lastPrinted>
  <dcterms:created xsi:type="dcterms:W3CDTF">2019-11-22T01:55:00Z</dcterms:created>
  <dcterms:modified xsi:type="dcterms:W3CDTF">2022-10-05T00:53:00Z</dcterms:modified>
</cp:coreProperties>
</file>